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1691D" w14:textId="4D6FB70E" w:rsidR="00A66EDD" w:rsidRPr="00DD1EEC" w:rsidRDefault="000C58F5" w:rsidP="00685B52">
      <w:pPr>
        <w:pStyle w:val="BATitle"/>
        <w:spacing w:before="0"/>
      </w:pPr>
      <w:r w:rsidRPr="000C58F5">
        <w:t>A Bayesian approach to understanding artificial enzymatic networks</w:t>
      </w:r>
    </w:p>
    <w:p w14:paraId="49DA7306" w14:textId="16C85E18" w:rsidR="00A66EDD" w:rsidRPr="00DD1EEC" w:rsidRDefault="000C58F5" w:rsidP="000C58F5">
      <w:pPr>
        <w:pStyle w:val="BBAuthorName"/>
      </w:pPr>
      <w:r w:rsidRPr="000C58F5">
        <w:rPr>
          <w:lang w:val="en-GB"/>
        </w:rPr>
        <w:t>Mathieu G. Baltussen</w:t>
      </w:r>
      <w:r>
        <w:rPr>
          <w:lang w:val="en-NL"/>
        </w:rPr>
        <w:t xml:space="preserve">, </w:t>
      </w:r>
      <w:r w:rsidRPr="000C58F5">
        <w:rPr>
          <w:lang w:val="en-GB"/>
        </w:rPr>
        <w:t xml:space="preserve">Jeroen van de </w:t>
      </w:r>
      <w:proofErr w:type="spellStart"/>
      <w:r w:rsidRPr="000C58F5">
        <w:rPr>
          <w:lang w:val="en-GB"/>
        </w:rPr>
        <w:t>Wiel</w:t>
      </w:r>
      <w:proofErr w:type="spellEnd"/>
      <w:r>
        <w:rPr>
          <w:lang w:val="en-NL"/>
        </w:rPr>
        <w:t xml:space="preserve">, </w:t>
      </w:r>
      <w:r w:rsidRPr="000C58F5">
        <w:rPr>
          <w:lang w:val="en-GB"/>
        </w:rPr>
        <w:t xml:space="preserve">Cristina </w:t>
      </w:r>
      <w:proofErr w:type="spellStart"/>
      <w:r w:rsidRPr="000C58F5">
        <w:rPr>
          <w:lang w:val="en-GB"/>
        </w:rPr>
        <w:t>Lía</w:t>
      </w:r>
      <w:proofErr w:type="spellEnd"/>
      <w:r w:rsidRPr="000C58F5">
        <w:rPr>
          <w:lang w:val="en-GB"/>
        </w:rPr>
        <w:t xml:space="preserve"> Fernández </w:t>
      </w:r>
      <w:proofErr w:type="spellStart"/>
      <w:r w:rsidRPr="000C58F5">
        <w:rPr>
          <w:lang w:val="en-GB"/>
        </w:rPr>
        <w:t>Regueiro</w:t>
      </w:r>
      <w:proofErr w:type="spellEnd"/>
      <w:r>
        <w:rPr>
          <w:lang w:val="en-NL"/>
        </w:rPr>
        <w:t xml:space="preserve">, </w:t>
      </w:r>
      <w:proofErr w:type="spellStart"/>
      <w:r w:rsidRPr="000C58F5">
        <w:rPr>
          <w:lang w:val="en-GB"/>
        </w:rPr>
        <w:t>Miglé</w:t>
      </w:r>
      <w:proofErr w:type="spellEnd"/>
      <w:r w:rsidRPr="000C58F5">
        <w:rPr>
          <w:lang w:val="en-GB"/>
        </w:rPr>
        <w:t xml:space="preserve"> </w:t>
      </w:r>
      <w:proofErr w:type="spellStart"/>
      <w:r w:rsidRPr="000C58F5">
        <w:rPr>
          <w:lang w:val="en-GB"/>
        </w:rPr>
        <w:t>Jakštaitė</w:t>
      </w:r>
      <w:proofErr w:type="spellEnd"/>
      <w:r>
        <w:rPr>
          <w:lang w:val="en-NL"/>
        </w:rPr>
        <w:t xml:space="preserve">, </w:t>
      </w:r>
      <w:r>
        <w:t>Wilhelm T.S. Huck</w:t>
      </w:r>
      <w:r>
        <w:rPr>
          <w:lang w:val="en-NL"/>
        </w:rPr>
        <w:t>*</w:t>
      </w:r>
      <w:r w:rsidR="00A66EDD" w:rsidRPr="00DD1EEC">
        <w:t xml:space="preserve"> </w:t>
      </w:r>
    </w:p>
    <w:p w14:paraId="5C7B7FD3" w14:textId="145B4290" w:rsidR="00186D63" w:rsidRDefault="000C58F5" w:rsidP="00835CBD">
      <w:pPr>
        <w:pStyle w:val="BCAuthorAddress"/>
      </w:pPr>
      <w:r w:rsidRPr="000C58F5">
        <w:t>Institute for Molecules and Materials, Radboud University Nijmegen, 6525 AJ, Nijmegen, the Netherlands</w:t>
      </w:r>
    </w:p>
    <w:p w14:paraId="35B99E36" w14:textId="2D162A14" w:rsidR="000C58F5" w:rsidRDefault="00552A07" w:rsidP="002F076F">
      <w:pPr>
        <w:pStyle w:val="BDAbstract"/>
      </w:pPr>
      <w:r w:rsidRPr="006532A9">
        <w:rPr>
          <w:rStyle w:val="BDAbstractTitleChar"/>
        </w:rPr>
        <w:t>ABSTRACT</w:t>
      </w:r>
      <w:r w:rsidR="006532A9" w:rsidRPr="006532A9">
        <w:rPr>
          <w:rStyle w:val="BDAbstractTitleChar"/>
        </w:rPr>
        <w:t>:</w:t>
      </w:r>
      <w:r w:rsidRPr="00BE533F">
        <w:t xml:space="preserve"> </w:t>
      </w:r>
      <w:proofErr w:type="gramStart"/>
      <w:r w:rsidR="000C58F5" w:rsidRPr="000C58F5">
        <w:t>In order to</w:t>
      </w:r>
      <w:proofErr w:type="gramEnd"/>
      <w:r w:rsidR="000C58F5" w:rsidRPr="000C58F5">
        <w:t xml:space="preserve"> create artificial enzymatic networks capable of increasingly complex </w:t>
      </w:r>
      <w:r w:rsidR="004B5D5E" w:rsidRPr="000C58F5">
        <w:t>behavior</w:t>
      </w:r>
      <w:r w:rsidR="000C58F5" w:rsidRPr="000C58F5">
        <w:t xml:space="preserve">, an improved methodology in understanding and controlling the kinetics of these networks is needed. Here, we introduce a Bayesian analysis approach which allows for the accurate inference of enzyme kinetic parameters and determination of most likely reaction mechanisms, by combining data from different experiments and network topologies in a single probabilistic analysis framework. This Bayesian approach explicitly allows us to continuously improve our parameter estimates and </w:t>
      </w:r>
      <w:r w:rsidR="004B5D5E" w:rsidRPr="000C58F5">
        <w:t>behavior</w:t>
      </w:r>
      <w:r w:rsidR="000C58F5" w:rsidRPr="000C58F5">
        <w:t xml:space="preserve"> predictions by iteratively adding new data to our models, while automatically </w:t>
      </w:r>
      <w:proofErr w:type="gramStart"/>
      <w:r w:rsidR="000C58F5" w:rsidRPr="000C58F5">
        <w:t>taking into account</w:t>
      </w:r>
      <w:proofErr w:type="gramEnd"/>
      <w:r w:rsidR="000C58F5" w:rsidRPr="000C58F5">
        <w:t xml:space="preserve"> uncertainties introduced by the experimental setups or the chemical processes in general. We demonstrate the potential of this approach by characterizing systems of enzymes compartmentalized in beads inside flow reactors. The approach we introduce here could be relevant to the design of artificial enzymatic networks, making the design of such networks more efficient, and robust against the accumulation of experimental errors.</w:t>
      </w:r>
    </w:p>
    <w:p w14:paraId="20D38B4C" w14:textId="77777777" w:rsidR="00D44927" w:rsidRDefault="00D44927" w:rsidP="005E3DF4">
      <w:pPr>
        <w:pStyle w:val="TAMainText"/>
        <w:ind w:firstLine="0"/>
        <w:sectPr w:rsidR="00D44927" w:rsidSect="004E35E0">
          <w:footerReference w:type="even" r:id="rId8"/>
          <w:footerReference w:type="default" r:id="rId9"/>
          <w:type w:val="continuous"/>
          <w:pgSz w:w="12240" w:h="15840"/>
          <w:pgMar w:top="720" w:right="1094" w:bottom="720" w:left="1094" w:header="720" w:footer="720" w:gutter="0"/>
          <w:cols w:space="461"/>
        </w:sectPr>
      </w:pPr>
    </w:p>
    <w:p w14:paraId="65BC31B3" w14:textId="77777777" w:rsidR="000C58F5" w:rsidRDefault="000C58F5" w:rsidP="000C58F5">
      <w:pPr>
        <w:pStyle w:val="TESectionHeading"/>
        <w:rPr>
          <w:lang w:val="en-NL"/>
        </w:rPr>
      </w:pPr>
      <w:r>
        <w:rPr>
          <w:lang w:val="en-NL"/>
        </w:rPr>
        <w:t>Introduction</w:t>
      </w:r>
    </w:p>
    <w:p w14:paraId="575AAD20" w14:textId="359A8372" w:rsidR="000C58F5" w:rsidRPr="000C58F5" w:rsidRDefault="000C58F5" w:rsidP="000C58F5">
      <w:pPr>
        <w:pStyle w:val="TAMainText"/>
      </w:pPr>
      <w:r w:rsidRPr="000C58F5">
        <w:t xml:space="preserve">Enzymatic reaction networks (ERN’s) play key roles in many cellular processes, such as energy metabolism, </w:t>
      </w:r>
      <w:r w:rsidR="00517ACD" w:rsidRPr="000C58F5">
        <w:t>signaling</w:t>
      </w:r>
      <w:r w:rsidRPr="000C58F5">
        <w:t xml:space="preserve"> pathways, and cell division</w:t>
      </w:r>
      <w:hyperlink w:anchor="ref-Barabasi2004">
        <w:r w:rsidRPr="000C58F5">
          <w:rPr>
            <w:rStyle w:val="Hyperlink"/>
            <w:i/>
            <w:vertAlign w:val="superscript"/>
          </w:rPr>
          <w:t>1</w:t>
        </w:r>
      </w:hyperlink>
      <w:r w:rsidRPr="000C58F5">
        <w:rPr>
          <w:vertAlign w:val="superscript"/>
        </w:rPr>
        <w:t>–</w:t>
      </w:r>
      <w:hyperlink w:anchor="ref-Boccaletti2006">
        <w:r w:rsidRPr="000C58F5">
          <w:rPr>
            <w:rStyle w:val="Hyperlink"/>
            <w:i/>
            <w:vertAlign w:val="superscript"/>
          </w:rPr>
          <w:t>3</w:t>
        </w:r>
      </w:hyperlink>
      <w:r w:rsidRPr="000C58F5">
        <w:t xml:space="preserve">. The fields of synthetic biology and systems chemistry aim to understand and reproduce the </w:t>
      </w:r>
      <w:r w:rsidR="00517ACD" w:rsidRPr="000C58F5">
        <w:t>behavior</w:t>
      </w:r>
      <w:r w:rsidRPr="000C58F5">
        <w:t xml:space="preserve"> of these ERNs in artificial systems</w:t>
      </w:r>
      <w:hyperlink w:anchor="ref-Purnick2009">
        <w:r w:rsidRPr="000C58F5">
          <w:rPr>
            <w:rStyle w:val="Hyperlink"/>
            <w:i/>
            <w:vertAlign w:val="superscript"/>
          </w:rPr>
          <w:t>4</w:t>
        </w:r>
      </w:hyperlink>
      <w:r w:rsidRPr="000C58F5">
        <w:rPr>
          <w:vertAlign w:val="superscript"/>
        </w:rPr>
        <w:t>–</w:t>
      </w:r>
      <w:hyperlink w:anchor="ref-Ashkenasy2017">
        <w:r w:rsidRPr="000C58F5">
          <w:rPr>
            <w:rStyle w:val="Hyperlink"/>
            <w:i/>
            <w:vertAlign w:val="superscript"/>
          </w:rPr>
          <w:t>8</w:t>
        </w:r>
      </w:hyperlink>
      <w:r w:rsidRPr="000C58F5">
        <w:t xml:space="preserve">. To construct functional ERNs, estimating the mechanisms and kinetics of the enzymatic reactions in these systems is essential </w:t>
      </w:r>
      <w:proofErr w:type="gramStart"/>
      <w:r w:rsidRPr="000C58F5">
        <w:t>in order to</w:t>
      </w:r>
      <w:proofErr w:type="gramEnd"/>
      <w:r w:rsidRPr="000C58F5">
        <w:t xml:space="preserve"> reliably predict the relevant experimental regimes in which a desired functional output will be observed</w:t>
      </w:r>
      <w:hyperlink w:anchor="ref-Wong2017a">
        <w:r w:rsidRPr="000C58F5">
          <w:rPr>
            <w:rStyle w:val="Hyperlink"/>
            <w:i/>
            <w:vertAlign w:val="superscript"/>
          </w:rPr>
          <w:t>9</w:t>
        </w:r>
      </w:hyperlink>
      <w:r w:rsidRPr="000C58F5">
        <w:t xml:space="preserve">. But while the development of artificial ERNs with more complex </w:t>
      </w:r>
      <w:r w:rsidR="004B5D5E" w:rsidRPr="000C58F5">
        <w:t>behavior</w:t>
      </w:r>
      <w:r w:rsidRPr="000C58F5">
        <w:t xml:space="preserve"> continues</w:t>
      </w:r>
      <w:hyperlink w:anchor="ref-Semenov2015">
        <w:r w:rsidRPr="000C58F5">
          <w:rPr>
            <w:rStyle w:val="Hyperlink"/>
            <w:i/>
            <w:vertAlign w:val="superscript"/>
          </w:rPr>
          <w:t>10</w:t>
        </w:r>
      </w:hyperlink>
      <w:r w:rsidRPr="000C58F5">
        <w:rPr>
          <w:vertAlign w:val="superscript"/>
        </w:rPr>
        <w:t>,</w:t>
      </w:r>
      <w:hyperlink w:anchor="ref-Maguire2020">
        <w:r w:rsidRPr="000C58F5">
          <w:rPr>
            <w:rStyle w:val="Hyperlink"/>
            <w:i/>
            <w:vertAlign w:val="superscript"/>
          </w:rPr>
          <w:t>11</w:t>
        </w:r>
      </w:hyperlink>
      <w:r w:rsidRPr="000C58F5">
        <w:t xml:space="preserve">, methods are missing to not only obtain realistic kinetic parameter estimates, but to simultaneously allow for the evaluation of the relevance and correctness of existing kinetic models.  </w:t>
      </w:r>
    </w:p>
    <w:p w14:paraId="4CB08B80" w14:textId="77777777" w:rsidR="000C58F5" w:rsidRPr="000C58F5" w:rsidRDefault="000C58F5" w:rsidP="000C58F5">
      <w:pPr>
        <w:pStyle w:val="TAMainText"/>
      </w:pPr>
      <w:r w:rsidRPr="000C58F5">
        <w:t>This lack of accurate and experimentally realistic parameter and mechanism estimation greatly limits the efficient exploration of more complex systems. Furthermore, while the fitting of a model to experimental data is in principle relatively simple, in practice numerous sources of uncertainty are encountered, including experimental errors and unknown inhibitory or allosteric effects. Typically, the kinetic parameters of an enzymatic reaction are estimated from a single dataset, using least-squares regression or similar maximum likelihood estimation methods. Although this approach is well-established, there are multiple downsides</w:t>
      </w:r>
      <w:hyperlink w:anchor="ref-Efron2016">
        <w:r w:rsidRPr="000C58F5">
          <w:rPr>
            <w:rStyle w:val="Hyperlink"/>
            <w:i/>
            <w:vertAlign w:val="superscript"/>
          </w:rPr>
          <w:t>12</w:t>
        </w:r>
      </w:hyperlink>
      <w:r w:rsidRPr="000C58F5">
        <w:t>. First, sources of uncertainty must be explicitly modelled in, which would require an exact knowledge of the influence of these uncertainties on the final experimental results</w:t>
      </w:r>
      <w:hyperlink w:anchor="ref-Gabor2017">
        <w:r w:rsidRPr="000C58F5">
          <w:rPr>
            <w:rStyle w:val="Hyperlink"/>
            <w:i/>
            <w:vertAlign w:val="superscript"/>
          </w:rPr>
          <w:t>13</w:t>
        </w:r>
      </w:hyperlink>
      <w:r w:rsidRPr="000C58F5">
        <w:rPr>
          <w:vertAlign w:val="superscript"/>
        </w:rPr>
        <w:t>,</w:t>
      </w:r>
      <w:hyperlink w:anchor="ref-Lillacci2010">
        <w:r w:rsidRPr="000C58F5">
          <w:rPr>
            <w:rStyle w:val="Hyperlink"/>
            <w:i/>
            <w:vertAlign w:val="superscript"/>
          </w:rPr>
          <w:t>14</w:t>
        </w:r>
      </w:hyperlink>
      <w:r w:rsidRPr="000C58F5">
        <w:t>. Secondly, this approach often neglects additional sources of data, either from previous or additional experiments, or from literature. And lastly, estimation of enzyme kinetics is often done using rather limited datasets, which should increase the uncertainty of the obtained parameter values, but in practice potentially leads to overfitting of the proposed model</w:t>
      </w:r>
      <w:hyperlink w:anchor="ref-Wainer2007">
        <w:r w:rsidRPr="000C58F5">
          <w:rPr>
            <w:rStyle w:val="Hyperlink"/>
            <w:i/>
            <w:vertAlign w:val="superscript"/>
          </w:rPr>
          <w:t>15</w:t>
        </w:r>
      </w:hyperlink>
      <w:r w:rsidRPr="000C58F5">
        <w:rPr>
          <w:vertAlign w:val="superscript"/>
        </w:rPr>
        <w:t>,</w:t>
      </w:r>
      <w:hyperlink w:anchor="ref-Silver2021">
        <w:r w:rsidRPr="000C58F5">
          <w:rPr>
            <w:rStyle w:val="Hyperlink"/>
            <w:i/>
            <w:vertAlign w:val="superscript"/>
          </w:rPr>
          <w:t>16</w:t>
        </w:r>
      </w:hyperlink>
      <w:r w:rsidRPr="000C58F5">
        <w:t>.</w:t>
      </w:r>
    </w:p>
    <w:p w14:paraId="2BE49667" w14:textId="77777777" w:rsidR="000C58F5" w:rsidRPr="000C58F5" w:rsidRDefault="000C58F5" w:rsidP="000C58F5">
      <w:pPr>
        <w:pStyle w:val="TAMainText"/>
      </w:pPr>
      <w:r w:rsidRPr="000C58F5">
        <w:t>To improve the kinetic analysis of enzymatic activity, we demonstrate an analysis framework based on Bayesian methods for the inference of kinetic parameters and comparison of reaction mechanisms of immobilized enzymes in a flow reactor. Bayesian methods have been more widely implemented in recent years, mainly due to an increase in available computational power and an increase in general availability of powerful, yet accessible, algorithms. They are used in a wide range of fields, from applications in pure physics</w:t>
      </w:r>
      <w:hyperlink w:anchor="ref-Toussaint2011">
        <w:r w:rsidRPr="000C58F5">
          <w:rPr>
            <w:rStyle w:val="Hyperlink"/>
            <w:i/>
            <w:vertAlign w:val="superscript"/>
          </w:rPr>
          <w:t>17</w:t>
        </w:r>
      </w:hyperlink>
      <w:r w:rsidRPr="000C58F5">
        <w:t>, medicine</w:t>
      </w:r>
      <w:hyperlink w:anchor="ref-Ashby2006">
        <w:r w:rsidRPr="000C58F5">
          <w:rPr>
            <w:rStyle w:val="Hyperlink"/>
            <w:i/>
            <w:vertAlign w:val="superscript"/>
          </w:rPr>
          <w:t>18</w:t>
        </w:r>
      </w:hyperlink>
      <w:r w:rsidRPr="000C58F5">
        <w:t xml:space="preserve">, and </w:t>
      </w:r>
      <w:r w:rsidRPr="000C58F5">
        <w:t>sociology</w:t>
      </w:r>
      <w:hyperlink w:anchor="ref-Lynch2019">
        <w:r w:rsidRPr="000C58F5">
          <w:rPr>
            <w:rStyle w:val="Hyperlink"/>
            <w:i/>
            <w:vertAlign w:val="superscript"/>
          </w:rPr>
          <w:t>19</w:t>
        </w:r>
      </w:hyperlink>
      <w:r w:rsidRPr="000C58F5">
        <w:t>, to large-scale metabolomics in systems biology</w:t>
      </w:r>
      <w:hyperlink w:anchor="ref-St.John2019">
        <w:r w:rsidRPr="000C58F5">
          <w:rPr>
            <w:rStyle w:val="Hyperlink"/>
            <w:i/>
            <w:vertAlign w:val="superscript"/>
          </w:rPr>
          <w:t>20</w:t>
        </w:r>
      </w:hyperlink>
      <w:r w:rsidRPr="000C58F5">
        <w:t xml:space="preserve"> and optimized peak detection in chromatographic methods</w:t>
      </w:r>
      <w:hyperlink w:anchor="ref-VivoTruyols2012">
        <w:r w:rsidRPr="000C58F5">
          <w:rPr>
            <w:rStyle w:val="Hyperlink"/>
            <w:i/>
            <w:vertAlign w:val="superscript"/>
          </w:rPr>
          <w:t>21</w:t>
        </w:r>
      </w:hyperlink>
      <w:r w:rsidRPr="000C58F5">
        <w:t>.</w:t>
      </w:r>
    </w:p>
    <w:p w14:paraId="7B6AAC48" w14:textId="77777777" w:rsidR="000C58F5" w:rsidRPr="000C58F5" w:rsidRDefault="000C58F5" w:rsidP="000C58F5">
      <w:pPr>
        <w:pStyle w:val="TAMainText"/>
      </w:pPr>
      <w:r w:rsidRPr="000C58F5">
        <w:t>Our Bayesian approach is probabilistic in nature, so that any knowledge of kinetic parameters or reaction mechanisms obtained from experimental data is expressed in terms of probability-distributions, instead of specific values. Bayesian methods allow for the explicit incorporation of any information previously obtained on the system in question through the prior, either from literature or previous experiments, resulting in a coherent framework for combining data from different sources</w:t>
      </w:r>
      <w:hyperlink w:anchor="ref-Schoot2021">
        <w:r w:rsidRPr="000C58F5">
          <w:rPr>
            <w:rStyle w:val="Hyperlink"/>
            <w:i/>
            <w:vertAlign w:val="superscript"/>
          </w:rPr>
          <w:t>22</w:t>
        </w:r>
      </w:hyperlink>
      <w:r w:rsidRPr="000C58F5">
        <w:t>. Additionally, they are ideally suited for estimations that contain uncertainty and a lack of data</w:t>
      </w:r>
      <w:hyperlink w:anchor="ref-McNeish2016">
        <w:r w:rsidRPr="000C58F5">
          <w:rPr>
            <w:rStyle w:val="Hyperlink"/>
            <w:i/>
            <w:vertAlign w:val="superscript"/>
          </w:rPr>
          <w:t>23</w:t>
        </w:r>
      </w:hyperlink>
      <w:r w:rsidRPr="000C58F5">
        <w:t>.</w:t>
      </w:r>
    </w:p>
    <w:p w14:paraId="4067C6E3" w14:textId="7FCB8121" w:rsidR="000C58F5" w:rsidRDefault="000C58F5" w:rsidP="000C58F5">
      <w:pPr>
        <w:pStyle w:val="TAMainText"/>
      </w:pPr>
      <w:r w:rsidRPr="000C58F5">
        <w:t>Previous research on the applications of Bayesian methods in enzymatic networks have mostly been attempted from a systems biology perspective, focusing on whole-cell metabolomics</w:t>
      </w:r>
      <w:hyperlink w:anchor="ref-St.John2019">
        <w:r w:rsidRPr="000C58F5">
          <w:rPr>
            <w:rStyle w:val="Hyperlink"/>
            <w:i/>
            <w:vertAlign w:val="superscript"/>
          </w:rPr>
          <w:t>20</w:t>
        </w:r>
      </w:hyperlink>
      <w:r w:rsidRPr="000C58F5">
        <w:rPr>
          <w:vertAlign w:val="superscript"/>
        </w:rPr>
        <w:t>,</w:t>
      </w:r>
      <w:hyperlink w:anchor="ref-Liepe2014">
        <w:r w:rsidRPr="000C58F5">
          <w:rPr>
            <w:rStyle w:val="Hyperlink"/>
            <w:i/>
            <w:vertAlign w:val="superscript"/>
          </w:rPr>
          <w:t>24</w:t>
        </w:r>
      </w:hyperlink>
      <w:r w:rsidRPr="000C58F5">
        <w:rPr>
          <w:vertAlign w:val="superscript"/>
        </w:rPr>
        <w:t>,</w:t>
      </w:r>
      <w:hyperlink w:anchor="ref-Jayawardhana2008">
        <w:r w:rsidRPr="000C58F5">
          <w:rPr>
            <w:rStyle w:val="Hyperlink"/>
            <w:i/>
            <w:vertAlign w:val="superscript"/>
          </w:rPr>
          <w:t>25</w:t>
        </w:r>
      </w:hyperlink>
      <w:r w:rsidRPr="000C58F5">
        <w:t>, or focusing on simulated datasets and evaluating the feasibility of an alternative enzyme rate equation</w:t>
      </w:r>
      <w:hyperlink w:anchor="ref-Choi2017">
        <w:r w:rsidRPr="000C58F5">
          <w:rPr>
            <w:rStyle w:val="Hyperlink"/>
            <w:i/>
            <w:vertAlign w:val="superscript"/>
          </w:rPr>
          <w:t>26</w:t>
        </w:r>
      </w:hyperlink>
      <w:r w:rsidRPr="000C58F5">
        <w:t xml:space="preserve">. The approach introduced here instead focusses on experimental relevance, specifically for the construction of encapsulated enzymes in flow, but is readily adoptable in most experimental enzymatic </w:t>
      </w:r>
      <w:proofErr w:type="gramStart"/>
      <w:r w:rsidRPr="000C58F5">
        <w:t>reactions</w:t>
      </w:r>
      <w:proofErr w:type="gramEnd"/>
      <w:r w:rsidRPr="000C58F5">
        <w:t xml:space="preserve"> setups, without requiring extensive computational expertise to employ.</w:t>
      </w:r>
    </w:p>
    <w:p w14:paraId="3D25DEC7" w14:textId="680352EC" w:rsidR="000C58F5" w:rsidRDefault="000C58F5" w:rsidP="000C58F5">
      <w:pPr>
        <w:pStyle w:val="TESectionHeading"/>
        <w:rPr>
          <w:lang w:val="en-NL"/>
        </w:rPr>
      </w:pPr>
      <w:r>
        <w:rPr>
          <w:lang w:val="en-NL"/>
        </w:rPr>
        <w:t>Methods</w:t>
      </w:r>
    </w:p>
    <w:p w14:paraId="629120BE" w14:textId="3CF0FDAE" w:rsidR="000C58F5" w:rsidRDefault="000C58F5" w:rsidP="000C58F5">
      <w:pPr>
        <w:pStyle w:val="TAMainText"/>
        <w:rPr>
          <w:lang w:val="en-NL"/>
        </w:rPr>
      </w:pPr>
      <w:r w:rsidRPr="000C58F5">
        <w:rPr>
          <w:b/>
          <w:bCs/>
          <w:lang w:val="en-NL"/>
        </w:rPr>
        <w:t>Bead production</w:t>
      </w:r>
      <w:r>
        <w:rPr>
          <w:b/>
          <w:bCs/>
          <w:lang w:val="en-NL"/>
        </w:rPr>
        <w:t xml:space="preserve">. </w:t>
      </w:r>
      <w:r w:rsidRPr="00685B52">
        <w:rPr>
          <w:highlight w:val="yellow"/>
          <w:lang w:val="en-NL"/>
        </w:rPr>
        <w:t>TOD</w:t>
      </w:r>
      <w:r w:rsidRPr="0016074D">
        <w:rPr>
          <w:highlight w:val="yellow"/>
          <w:lang w:val="en-NL"/>
        </w:rPr>
        <w:t>O: Add bead-production protocol</w:t>
      </w:r>
    </w:p>
    <w:p w14:paraId="092D025A" w14:textId="5532BB5B" w:rsidR="000C58F5" w:rsidRPr="000C58F5" w:rsidRDefault="000C58F5" w:rsidP="000C58F5">
      <w:pPr>
        <w:pStyle w:val="TAMainText"/>
        <w:rPr>
          <w:lang w:val="en-NL"/>
        </w:rPr>
      </w:pPr>
      <w:r w:rsidRPr="000C58F5">
        <w:rPr>
          <w:b/>
          <w:bCs/>
          <w:lang w:val="en-NL"/>
        </w:rPr>
        <w:t>Flow experiments</w:t>
      </w:r>
      <w:r>
        <w:rPr>
          <w:b/>
          <w:bCs/>
          <w:lang w:val="en-NL"/>
        </w:rPr>
        <w:t xml:space="preserve">. </w:t>
      </w:r>
      <w:r w:rsidRPr="000C58F5">
        <w:rPr>
          <w:lang w:val="en-NL"/>
        </w:rPr>
        <w:t xml:space="preserve">Flow experiments were conducted </w:t>
      </w:r>
      <w:proofErr w:type="gramStart"/>
      <w:r w:rsidRPr="000C58F5">
        <w:rPr>
          <w:lang w:val="en-NL"/>
        </w:rPr>
        <w:t>similar to</w:t>
      </w:r>
      <w:proofErr w:type="gramEnd"/>
      <w:r w:rsidRPr="000C58F5">
        <w:rPr>
          <w:lang w:val="en-NL"/>
        </w:rPr>
        <w:t xml:space="preserve"> description in previous work, in which the desired volume of PEBs is charged to a CSTR</w:t>
      </w:r>
      <w:r>
        <w:rPr>
          <w:lang w:val="en-NL"/>
        </w:rPr>
        <w:t xml:space="preserve"> (</w:t>
      </w:r>
      <w:r w:rsidRPr="000C58F5">
        <w:rPr>
          <w:lang w:val="en-NL"/>
        </w:rPr>
        <w:t>ref</w:t>
      </w:r>
      <w:r>
        <w:rPr>
          <w:lang w:val="en-NL"/>
        </w:rPr>
        <w:t>.</w:t>
      </w:r>
      <w:r w:rsidRPr="000C58F5">
        <w:rPr>
          <w:lang w:val="en-NL"/>
        </w:rPr>
        <w:t xml:space="preserve"> 27</w:t>
      </w:r>
      <w:r>
        <w:rPr>
          <w:lang w:val="en-NL"/>
        </w:rPr>
        <w:t>)</w:t>
      </w:r>
      <w:r w:rsidRPr="000C58F5">
        <w:rPr>
          <w:lang w:val="en-NL"/>
        </w:rPr>
        <w:t xml:space="preserve">. The openings of the reactors are sealed with Whatman </w:t>
      </w:r>
      <w:proofErr w:type="spellStart"/>
      <w:r w:rsidRPr="000C58F5">
        <w:rPr>
          <w:lang w:val="en-NL"/>
        </w:rPr>
        <w:t>Nuclepore</w:t>
      </w:r>
      <w:proofErr w:type="spellEnd"/>
      <w:r w:rsidRPr="000C58F5">
        <w:rPr>
          <w:lang w:val="en-NL"/>
        </w:rPr>
        <w:t xml:space="preserve"> polycarbonate membranes (5 µm </w:t>
      </w:r>
      <w:proofErr w:type="spellStart"/>
      <w:r w:rsidRPr="000C58F5">
        <w:rPr>
          <w:lang w:val="en-NL"/>
        </w:rPr>
        <w:t>poresize</w:t>
      </w:r>
      <w:proofErr w:type="spellEnd"/>
      <w:r w:rsidRPr="000C58F5">
        <w:rPr>
          <w:lang w:val="en-NL"/>
        </w:rPr>
        <w:t xml:space="preserve">). </w:t>
      </w:r>
      <w:proofErr w:type="spellStart"/>
      <w:r w:rsidRPr="000C58F5">
        <w:rPr>
          <w:lang w:val="en-NL"/>
        </w:rPr>
        <w:t>Cetoni</w:t>
      </w:r>
      <w:proofErr w:type="spellEnd"/>
      <w:r w:rsidRPr="000C58F5">
        <w:rPr>
          <w:lang w:val="en-NL"/>
        </w:rPr>
        <w:t xml:space="preserve"> Low-Pressure High-Precision Syringe Pumps </w:t>
      </w:r>
      <w:proofErr w:type="spellStart"/>
      <w:r w:rsidRPr="000C58F5">
        <w:rPr>
          <w:lang w:val="en-NL"/>
        </w:rPr>
        <w:t>neMESYS</w:t>
      </w:r>
      <w:proofErr w:type="spellEnd"/>
      <w:r w:rsidRPr="000C58F5">
        <w:rPr>
          <w:lang w:val="en-NL"/>
        </w:rPr>
        <w:t xml:space="preserve"> 290N were used to control the dispense of the different solutions, prepared in Gastight Hamilton syringes (2500 – 10000 µL), into the CSTR. The precise flow profile of the desired flowrates was programmed using the </w:t>
      </w:r>
      <w:proofErr w:type="spellStart"/>
      <w:r w:rsidRPr="000C58F5">
        <w:rPr>
          <w:lang w:val="en-NL"/>
        </w:rPr>
        <w:t>Cetoni</w:t>
      </w:r>
      <w:proofErr w:type="spellEnd"/>
      <w:r w:rsidRPr="000C58F5">
        <w:rPr>
          <w:lang w:val="en-NL"/>
        </w:rPr>
        <w:t xml:space="preserve"> </w:t>
      </w:r>
      <w:proofErr w:type="spellStart"/>
      <w:r w:rsidRPr="000C58F5">
        <w:rPr>
          <w:lang w:val="en-NL"/>
        </w:rPr>
        <w:t>neMESYS</w:t>
      </w:r>
      <w:proofErr w:type="spellEnd"/>
      <w:r w:rsidRPr="000C58F5">
        <w:rPr>
          <w:lang w:val="en-NL"/>
        </w:rPr>
        <w:t xml:space="preserve"> software.</w:t>
      </w:r>
    </w:p>
    <w:p w14:paraId="1EBFEA06" w14:textId="1C10E75F" w:rsidR="000C58F5" w:rsidRDefault="000C58F5" w:rsidP="00D56E62">
      <w:pPr>
        <w:pStyle w:val="TAMainText"/>
        <w:rPr>
          <w:lang w:val="en-NL"/>
        </w:rPr>
      </w:pPr>
      <w:r w:rsidRPr="000C58F5">
        <w:rPr>
          <w:lang w:val="en-NL"/>
        </w:rPr>
        <w:t xml:space="preserve">To detect and determine outflow concentrations from the CSTR both online and offline detection was employed. Online absorbance detection was achieved with an </w:t>
      </w:r>
      <w:proofErr w:type="spellStart"/>
      <w:r w:rsidRPr="000C58F5">
        <w:rPr>
          <w:lang w:val="en-NL"/>
        </w:rPr>
        <w:t>Avantes</w:t>
      </w:r>
      <w:proofErr w:type="spellEnd"/>
      <w:r w:rsidRPr="000C58F5">
        <w:rPr>
          <w:lang w:val="en-NL"/>
        </w:rPr>
        <w:t xml:space="preserve"> AvaSpec2048 </w:t>
      </w:r>
      <w:proofErr w:type="spellStart"/>
      <w:r w:rsidRPr="000C58F5">
        <w:rPr>
          <w:lang w:val="en-NL"/>
        </w:rPr>
        <w:t>Fiber</w:t>
      </w:r>
      <w:proofErr w:type="spellEnd"/>
      <w:r w:rsidRPr="000C58F5">
        <w:rPr>
          <w:lang w:val="en-NL"/>
        </w:rPr>
        <w:t xml:space="preserve"> Optic spectrometer and </w:t>
      </w:r>
      <w:proofErr w:type="spellStart"/>
      <w:r w:rsidRPr="000C58F5">
        <w:rPr>
          <w:lang w:val="en-NL"/>
        </w:rPr>
        <w:t>Avantes</w:t>
      </w:r>
      <w:proofErr w:type="spellEnd"/>
      <w:r w:rsidRPr="000C58F5">
        <w:rPr>
          <w:lang w:val="en-NL"/>
        </w:rPr>
        <w:t xml:space="preserve"> </w:t>
      </w:r>
      <w:proofErr w:type="spellStart"/>
      <w:r w:rsidRPr="000C58F5">
        <w:rPr>
          <w:lang w:val="en-NL"/>
        </w:rPr>
        <w:t>AvaLight</w:t>
      </w:r>
      <w:proofErr w:type="spellEnd"/>
      <w:r w:rsidRPr="000C58F5">
        <w:rPr>
          <w:lang w:val="en-NL"/>
        </w:rPr>
        <w:t xml:space="preserve"> 355 nm LED combined with a custom designed flow cuvette provided to us by LabM8. Alternatively, offline measurement could be achieved by means of connecting the outflow to a</w:t>
      </w:r>
      <w:r w:rsidR="00D56E62">
        <w:rPr>
          <w:lang w:val="en-NL"/>
        </w:rPr>
        <w:t xml:space="preserve"> </w:t>
      </w:r>
      <w:proofErr w:type="spellStart"/>
      <w:r w:rsidRPr="000C58F5">
        <w:rPr>
          <w:lang w:val="en-NL"/>
        </w:rPr>
        <w:lastRenderedPageBreak/>
        <w:t>BioRad</w:t>
      </w:r>
      <w:proofErr w:type="spellEnd"/>
      <w:r w:rsidRPr="000C58F5">
        <w:rPr>
          <w:lang w:val="en-NL"/>
        </w:rPr>
        <w:t xml:space="preserve"> Model 2110 fraction collector. These fractions could subsequently be probed for NADH absorbance using a Tecan Spark M10 </w:t>
      </w:r>
      <w:proofErr w:type="spellStart"/>
      <w:r w:rsidRPr="000C58F5">
        <w:rPr>
          <w:lang w:val="en-NL"/>
        </w:rPr>
        <w:t>platereader</w:t>
      </w:r>
      <w:proofErr w:type="spellEnd"/>
      <w:r w:rsidRPr="000C58F5">
        <w:rPr>
          <w:lang w:val="en-NL"/>
        </w:rPr>
        <w:t xml:space="preserve">, or probed for ATP, ADP, NAD+ and NADH using a </w:t>
      </w:r>
      <w:proofErr w:type="spellStart"/>
      <w:r w:rsidRPr="000C58F5">
        <w:rPr>
          <w:lang w:val="en-NL"/>
        </w:rPr>
        <w:t>Shidmadzu</w:t>
      </w:r>
      <w:proofErr w:type="spellEnd"/>
      <w:r w:rsidRPr="000C58F5">
        <w:rPr>
          <w:lang w:val="en-NL"/>
        </w:rPr>
        <w:t xml:space="preserve"> </w:t>
      </w:r>
      <w:proofErr w:type="spellStart"/>
      <w:r w:rsidRPr="000C58F5">
        <w:rPr>
          <w:lang w:val="en-NL"/>
        </w:rPr>
        <w:t>Nexera</w:t>
      </w:r>
      <w:proofErr w:type="spellEnd"/>
      <w:r w:rsidRPr="000C58F5">
        <w:rPr>
          <w:lang w:val="en-NL"/>
        </w:rPr>
        <w:t xml:space="preserve"> X3 HPLC.</w:t>
      </w:r>
    </w:p>
    <w:p w14:paraId="0D08DDEA" w14:textId="3EF7A577" w:rsidR="00F05BCF" w:rsidRDefault="00F05BCF" w:rsidP="00F05BCF">
      <w:pPr>
        <w:pStyle w:val="TAMainText"/>
        <w:rPr>
          <w:lang w:val="en-NL"/>
        </w:rPr>
      </w:pPr>
      <w:r w:rsidRPr="006267C5">
        <w:rPr>
          <w:highlight w:val="yellow"/>
          <w:lang w:val="en-NL"/>
        </w:rPr>
        <w:t>Details of the exact experimental protocols can be found in the Supporting Information.</w:t>
      </w:r>
    </w:p>
    <w:p w14:paraId="0B413F7E" w14:textId="77777777" w:rsidR="000C58F5" w:rsidRPr="00F05BCF" w:rsidRDefault="000C58F5" w:rsidP="00F05BCF">
      <w:pPr>
        <w:pStyle w:val="TAMainText"/>
      </w:pPr>
      <w:r w:rsidRPr="00F05BCF">
        <w:rPr>
          <w:b/>
          <w:bCs/>
        </w:rPr>
        <w:t>Modelling of enzyme kinetics in flow</w:t>
      </w:r>
      <w:r w:rsidRPr="00F05BCF">
        <w:rPr>
          <w:b/>
          <w:bCs/>
        </w:rPr>
        <w:t>.</w:t>
      </w:r>
      <w:r w:rsidRPr="00F05BCF">
        <w:t xml:space="preserve"> </w:t>
      </w:r>
      <w:r w:rsidRPr="00F05BCF">
        <w:t xml:space="preserve">We generally assume that the enzymatic reactions behave according to a Michaelis-Menten-like mechanism, although other mechanisms might also be considered, and add flow-dependent terms to model the dynamics of the flow reactor. Inclusion of these flow-terms yields the following system of Ordinary Differential Equations (ODEs) for a single-substrate single-product reaction: </w:t>
      </w:r>
    </w:p>
    <w:p w14:paraId="612D6F55" w14:textId="54F88D86" w:rsidR="000C58F5" w:rsidRPr="000C58F5" w:rsidRDefault="000C58F5" w:rsidP="00781DB8">
      <m:oMathPara>
        <m:oMathParaPr>
          <m:jc m:val="center"/>
        </m:oMathParaPr>
        <m:oMath>
          <m:r>
            <m:rPr>
              <m:sty m:val="b"/>
            </m:rPr>
            <w:rPr>
              <w:rFonts w:ascii="Cambria Math" w:hAnsi="Cambria Math"/>
            </w:rPr>
            <m:t>f</m:t>
          </m:r>
          <m:d>
            <m:dPr>
              <m:ctrlPr>
                <w:rPr>
                  <w:rFonts w:ascii="Cambria Math" w:hAnsi="Cambria Math"/>
                </w:rPr>
              </m:ctrlPr>
            </m:dPr>
            <m:e>
              <m:r>
                <m:rPr>
                  <m:sty m:val="b"/>
                </m:rPr>
                <w:rPr>
                  <w:rFonts w:ascii="Cambria Math" w:hAnsi="Cambria Math"/>
                </w:rPr>
                <m:t>C</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θ</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f>
                      <m:fPr>
                        <m:ctrlPr>
                          <w:rPr>
                            <w:rFonts w:ascii="Cambria Math" w:hAnsi="Cambria Math"/>
                          </w:rPr>
                        </m:ctrlPr>
                      </m:fPr>
                      <m:num>
                        <m:r>
                          <w:rPr>
                            <w:rFonts w:ascii="Cambria Math" w:hAnsi="Cambria Math"/>
                          </w:rPr>
                          <m:t>d</m:t>
                        </m:r>
                        <m:d>
                          <m:dPr>
                            <m:begChr m:val="["/>
                            <m:endChr m:val="]"/>
                            <m:ctrlPr>
                              <w:rPr>
                                <w:rFonts w:ascii="Cambria Math" w:hAnsi="Cambria Math"/>
                              </w:rPr>
                            </m:ctrlPr>
                          </m:dPr>
                          <m:e>
                            <m:r>
                              <w:rPr>
                                <w:rFonts w:ascii="Cambria Math" w:hAnsi="Cambria Math"/>
                              </w:rPr>
                              <m:t>P</m:t>
                            </m:r>
                          </m:e>
                        </m:d>
                      </m:num>
                      <m:den>
                        <m:r>
                          <w:rPr>
                            <w:rFonts w:ascii="Cambria Math" w:hAnsi="Cambria Math"/>
                          </w:rPr>
                          <m:t>dt</m:t>
                        </m:r>
                      </m:den>
                    </m:f>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max</m:t>
                            </m:r>
                          </m:sub>
                        </m:sSub>
                        <m:d>
                          <m:dPr>
                            <m:begChr m:val="["/>
                            <m:endChr m:val="]"/>
                            <m:ctrlPr>
                              <w:rPr>
                                <w:rFonts w:ascii="Cambria Math" w:hAnsi="Cambria Math"/>
                              </w:rPr>
                            </m:ctrlPr>
                          </m:dPr>
                          <m:e>
                            <m:r>
                              <w:rPr>
                                <w:rFonts w:ascii="Cambria Math" w:hAnsi="Cambria Math"/>
                              </w:rPr>
                              <m:t>S</m:t>
                            </m:r>
                          </m:e>
                        </m:d>
                      </m:num>
                      <m:den>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S</m:t>
                            </m:r>
                          </m:e>
                        </m:d>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d>
                      <m:dPr>
                        <m:begChr m:val="["/>
                        <m:endChr m:val="]"/>
                        <m:ctrlPr>
                          <w:rPr>
                            <w:rFonts w:ascii="Cambria Math" w:hAnsi="Cambria Math"/>
                          </w:rPr>
                        </m:ctrlPr>
                      </m:dPr>
                      <m:e>
                        <m:r>
                          <w:rPr>
                            <w:rFonts w:ascii="Cambria Math" w:hAnsi="Cambria Math"/>
                          </w:rPr>
                          <m:t>P</m:t>
                        </m:r>
                      </m:e>
                    </m:d>
                  </m:e>
                </m:mr>
                <m:mr>
                  <m:e>
                    <m:f>
                      <m:fPr>
                        <m:ctrlPr>
                          <w:rPr>
                            <w:rFonts w:ascii="Cambria Math" w:hAnsi="Cambria Math"/>
                          </w:rPr>
                        </m:ctrlPr>
                      </m:fPr>
                      <m:num>
                        <m:r>
                          <w:rPr>
                            <w:rFonts w:ascii="Cambria Math" w:hAnsi="Cambria Math"/>
                          </w:rPr>
                          <m:t>d</m:t>
                        </m:r>
                        <m:d>
                          <m:dPr>
                            <m:begChr m:val="["/>
                            <m:endChr m:val="]"/>
                            <m:ctrlPr>
                              <w:rPr>
                                <w:rFonts w:ascii="Cambria Math" w:hAnsi="Cambria Math"/>
                              </w:rPr>
                            </m:ctrlPr>
                          </m:dPr>
                          <m:e>
                            <m:r>
                              <w:rPr>
                                <w:rFonts w:ascii="Cambria Math" w:hAnsi="Cambria Math"/>
                              </w:rPr>
                              <m:t>S</m:t>
                            </m:r>
                          </m:e>
                        </m:d>
                      </m:num>
                      <m:den>
                        <m:r>
                          <w:rPr>
                            <w:rFonts w:ascii="Cambria Math" w:hAnsi="Cambria Math"/>
                          </w:rPr>
                          <m:t>dt</m:t>
                        </m:r>
                      </m:den>
                    </m:f>
                  </m:e>
                  <m:e>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max</m:t>
                            </m:r>
                          </m:sub>
                        </m:sSub>
                        <m:d>
                          <m:dPr>
                            <m:begChr m:val="["/>
                            <m:endChr m:val="]"/>
                            <m:ctrlPr>
                              <w:rPr>
                                <w:rFonts w:ascii="Cambria Math" w:hAnsi="Cambria Math"/>
                              </w:rPr>
                            </m:ctrlPr>
                          </m:dPr>
                          <m:e>
                            <m:r>
                              <w:rPr>
                                <w:rFonts w:ascii="Cambria Math" w:hAnsi="Cambria Math"/>
                              </w:rPr>
                              <m:t>S</m:t>
                            </m:r>
                          </m:e>
                        </m:d>
                      </m:num>
                      <m:den>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S</m:t>
                            </m:r>
                          </m:e>
                        </m:d>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S</m:t>
                                </m:r>
                              </m:e>
                            </m:d>
                          </m:e>
                          <m:sub>
                            <m:r>
                              <w:rPr>
                                <w:rFonts w:ascii="Cambria Math" w:hAnsi="Cambria Math"/>
                              </w:rPr>
                              <m:t>in</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S</m:t>
                            </m:r>
                          </m:e>
                        </m:d>
                      </m:e>
                    </m:d>
                  </m:e>
                </m:mr>
              </m:m>
            </m:e>
          </m:d>
        </m:oMath>
      </m:oMathPara>
    </w:p>
    <w:p w14:paraId="2714F050" w14:textId="365210B4" w:rsidR="000C58F5" w:rsidRPr="000C58F5" w:rsidRDefault="000C58F5" w:rsidP="00F05BCF">
      <w:pPr>
        <w:pStyle w:val="TAMainText"/>
      </w:pPr>
      <w:r w:rsidRPr="000C58F5">
        <w:t xml:space="preserve">Where </w:t>
      </w:r>
      <m:oMath>
        <m:sSub>
          <m:sSubPr>
            <m:ctrlPr>
              <w:rPr>
                <w:rFonts w:ascii="Cambria Math" w:hAnsi="Cambria Math"/>
              </w:rPr>
            </m:ctrlPr>
          </m:sSubPr>
          <m:e>
            <m:r>
              <w:rPr>
                <w:rFonts w:ascii="Cambria Math" w:hAnsi="Cambria Math"/>
              </w:rPr>
              <m:t>V</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cat</m:t>
            </m:r>
          </m:sub>
        </m:sSub>
        <m:d>
          <m:dPr>
            <m:begChr m:val="["/>
            <m:endChr m:val="]"/>
            <m:ctrlPr>
              <w:rPr>
                <w:rFonts w:ascii="Cambria Math" w:hAnsi="Cambria Math"/>
              </w:rPr>
            </m:ctrlPr>
          </m:dPr>
          <m:e>
            <m:r>
              <w:rPr>
                <w:rFonts w:ascii="Cambria Math" w:hAnsi="Cambria Math"/>
              </w:rPr>
              <m:t>E</m:t>
            </m:r>
          </m:e>
        </m:d>
      </m:oMath>
      <w:r w:rsidRPr="000C58F5">
        <w:t xml:space="preserve"> and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0C58F5">
        <w:t xml:space="preserve"> are the kinetic parameters </w:t>
      </w:r>
      <m:oMath>
        <m:r>
          <w:rPr>
            <w:rFonts w:ascii="Cambria Math" w:hAnsi="Cambria Math"/>
          </w:rPr>
          <m:t>ϕ</m:t>
        </m:r>
      </m:oMath>
      <w:r w:rsidRPr="000C58F5">
        <w:t xml:space="preserve"> that generally need to be estimated, and where we introduce a set of control parameters </w:t>
      </w:r>
      <m:oMath>
        <m:r>
          <w:rPr>
            <w:rFonts w:ascii="Cambria Math" w:hAnsi="Cambria Math"/>
          </w:rPr>
          <m:t>θ</m:t>
        </m:r>
      </m:oMath>
      <w:r w:rsidRPr="000C58F5">
        <w:t xml:space="preserve">, in the form of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S</m:t>
                </m:r>
              </m:e>
            </m:d>
          </m:e>
          <m:sub>
            <m:r>
              <w:rPr>
                <w:rFonts w:ascii="Cambria Math" w:hAnsi="Cambria Math"/>
              </w:rPr>
              <m:t>in</m:t>
            </m:r>
          </m:sub>
        </m:sSub>
      </m:oMath>
      <w:r w:rsidRPr="000C58F5">
        <w:t xml:space="preserve">, the effective substrate concentration flown into the reactor, and </w:t>
      </w:r>
      <m:oMath>
        <m:sSub>
          <m:sSubPr>
            <m:ctrlPr>
              <w:rPr>
                <w:rFonts w:ascii="Cambria Math" w:hAnsi="Cambria Math"/>
              </w:rPr>
            </m:ctrlPr>
          </m:sSubPr>
          <m:e>
            <m:r>
              <w:rPr>
                <w:rFonts w:ascii="Cambria Math" w:hAnsi="Cambria Math"/>
              </w:rPr>
              <m:t>k</m:t>
            </m:r>
            <m:ctrlPr>
              <w:rPr>
                <w:rFonts w:ascii="Cambria Math" w:hAnsi="Cambria Math"/>
                <w:i/>
                <w:iCs/>
              </w:rPr>
            </m:ctrlPr>
          </m:e>
          <m:sub>
            <m:r>
              <w:rPr>
                <w:rFonts w:ascii="Cambria Math" w:hAnsi="Cambria Math"/>
              </w:rPr>
              <m:t>f</m:t>
            </m:r>
          </m:sub>
        </m:sSub>
        <m:r>
          <m:rPr>
            <m:sty m:val="p"/>
          </m:rPr>
          <w:rPr>
            <w:rFonts w:ascii="Cambria Math" w:hAnsi="Cambria Math"/>
          </w:rPr>
          <m:t>=</m:t>
        </m:r>
        <m:r>
          <w:rPr>
            <w:rFonts w:ascii="Cambria Math" w:hAnsi="Cambria Math"/>
          </w:rPr>
          <m:t>flowrate</m:t>
        </m:r>
        <m:r>
          <m:rPr>
            <m:sty m:val="p"/>
          </m:rPr>
          <w:rPr>
            <w:rFonts w:ascii="Cambria Math" w:hAnsi="Cambria Math"/>
          </w:rPr>
          <m:t> </m:t>
        </m:r>
        <m:d>
          <m:dPr>
            <m:ctrlPr>
              <w:rPr>
                <w:rFonts w:ascii="Cambria Math" w:hAnsi="Cambria Math"/>
              </w:rPr>
            </m:ctrlPr>
          </m:dPr>
          <m:e>
            <m:f>
              <m:fPr>
                <m:ctrlPr>
                  <w:rPr>
                    <w:rFonts w:ascii="Cambria Math" w:hAnsi="Cambria Math"/>
                    <w:iCs/>
                  </w:rPr>
                </m:ctrlPr>
              </m:fPr>
              <m:num>
                <m:r>
                  <m:rPr>
                    <m:sty m:val="p"/>
                  </m:rPr>
                  <w:rPr>
                    <w:rFonts w:ascii="Cambria Math" w:hAnsi="Cambria Math"/>
                  </w:rPr>
                  <m:t>μ</m:t>
                </m:r>
                <m:r>
                  <w:rPr>
                    <w:rFonts w:ascii="Cambria Math" w:hAnsi="Cambria Math"/>
                  </w:rPr>
                  <m:t>L</m:t>
                </m:r>
                <m:ctrlPr>
                  <w:rPr>
                    <w:rFonts w:ascii="Cambria Math" w:hAnsi="Cambria Math"/>
                  </w:rPr>
                </m:ctrlPr>
              </m:num>
              <m:den>
                <m:r>
                  <w:rPr>
                    <w:rFonts w:ascii="Cambria Math" w:hAnsi="Cambria Math"/>
                  </w:rPr>
                  <m:t>min</m:t>
                </m:r>
                <m:ctrlPr>
                  <w:rPr>
                    <w:rFonts w:ascii="Cambria Math" w:hAnsi="Cambria Math"/>
                  </w:rPr>
                </m:ctrlPr>
              </m:den>
            </m:f>
          </m:e>
        </m:d>
        <m:r>
          <w:rPr>
            <w:rFonts w:ascii="Cambria Math" w:hAnsi="Cambria Math"/>
          </w:rPr>
          <m:t>/</m:t>
        </m:r>
        <m:r>
          <w:rPr>
            <w:rFonts w:ascii="Cambria Math" w:hAnsi="Cambria Math"/>
          </w:rPr>
          <m:t>reactor</m:t>
        </m:r>
        <m:r>
          <m:rPr>
            <m:sty m:val="p"/>
          </m:rPr>
          <w:rPr>
            <w:rFonts w:ascii="Cambria Math" w:hAnsi="Cambria Math"/>
          </w:rPr>
          <m:t> </m:t>
        </m:r>
        <m:r>
          <w:rPr>
            <w:rFonts w:ascii="Cambria Math" w:hAnsi="Cambria Math"/>
          </w:rPr>
          <m:t>volume</m:t>
        </m:r>
        <m:d>
          <m:dPr>
            <m:ctrlPr>
              <w:rPr>
                <w:rFonts w:ascii="Cambria Math" w:hAnsi="Cambria Math"/>
              </w:rPr>
            </m:ctrlPr>
          </m:dPr>
          <m:e>
            <m:r>
              <m:rPr>
                <m:sty m:val="p"/>
              </m:rPr>
              <w:rPr>
                <w:rFonts w:ascii="Cambria Math" w:hAnsi="Cambria Math"/>
              </w:rPr>
              <m:t>μ</m:t>
            </m:r>
            <m:r>
              <w:rPr>
                <w:rFonts w:ascii="Cambria Math" w:hAnsi="Cambria Math"/>
              </w:rPr>
              <m:t>L</m:t>
            </m:r>
          </m:e>
        </m:d>
      </m:oMath>
      <w:r w:rsidRPr="000C58F5">
        <w:t xml:space="preserve"> the flow-constant. Measurements of the product-concentration are performed when the system has reached steady-state conditions (</w:t>
      </w:r>
      <m:oMath>
        <m:f>
          <m:fPr>
            <m:ctrlPr>
              <w:rPr>
                <w:rFonts w:ascii="Cambria Math" w:hAnsi="Cambria Math"/>
              </w:rPr>
            </m:ctrlPr>
          </m:fPr>
          <m:num>
            <m:r>
              <w:rPr>
                <w:rFonts w:ascii="Cambria Math" w:hAnsi="Cambria Math"/>
              </w:rPr>
              <m:t>d</m:t>
            </m:r>
            <m:r>
              <m:rPr>
                <m:sty m:val="b"/>
              </m:rPr>
              <w:rPr>
                <w:rFonts w:ascii="Cambria Math" w:hAnsi="Cambria Math"/>
              </w:rPr>
              <m:t>C</m:t>
            </m:r>
          </m:num>
          <m:den>
            <m:r>
              <w:rPr>
                <w:rFonts w:ascii="Cambria Math" w:hAnsi="Cambria Math"/>
              </w:rPr>
              <m:t>dt</m:t>
            </m:r>
          </m:den>
        </m:f>
        <m:r>
          <m:rPr>
            <m:sty m:val="p"/>
          </m:rPr>
          <w:rPr>
            <w:rFonts w:ascii="Cambria Math" w:hAnsi="Cambria Math"/>
          </w:rPr>
          <m:t>=0</m:t>
        </m:r>
      </m:oMath>
      <w:r w:rsidRPr="000C58F5">
        <w:t xml:space="preserve">), resulting in a set of steady-state concentrations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ss</m:t>
            </m:r>
          </m:sub>
        </m:sSub>
      </m:oMath>
      <w:r w:rsidRPr="000C58F5">
        <w:t xml:space="preserve"> and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S</m:t>
                </m:r>
              </m:e>
            </m:d>
          </m:e>
          <m:sub>
            <m:r>
              <w:rPr>
                <w:rFonts w:ascii="Cambria Math" w:hAnsi="Cambria Math"/>
              </w:rPr>
              <m:t>ss</m:t>
            </m:r>
          </m:sub>
        </m:sSub>
      </m:oMath>
      <w:r w:rsidRPr="000C58F5">
        <w:t xml:space="preserve">. These values can then be used in a fitting procedure to obtain kinetic parameter estimates. </w:t>
      </w:r>
    </w:p>
    <w:p w14:paraId="5240777C" w14:textId="77777777" w:rsidR="00F05BCF" w:rsidRPr="00F05BCF" w:rsidRDefault="00F05BCF" w:rsidP="00F05BCF">
      <w:pPr>
        <w:pStyle w:val="TAMainText"/>
      </w:pPr>
      <w:r w:rsidRPr="00F05BCF">
        <w:rPr>
          <w:b/>
          <w:bCs/>
          <w:lang w:val="en-NL"/>
        </w:rPr>
        <w:t>Creation of Bayesian models</w:t>
      </w:r>
      <w:r w:rsidRPr="00F05BCF">
        <w:rPr>
          <w:b/>
          <w:bCs/>
          <w:lang w:val="en-NL"/>
        </w:rPr>
        <w:t>.</w:t>
      </w:r>
      <w:r>
        <w:rPr>
          <w:lang w:val="en-NL"/>
        </w:rPr>
        <w:t xml:space="preserve"> </w:t>
      </w:r>
      <w:r w:rsidRPr="00F05BCF">
        <w:t>In a Bayesian approach, the probability distributions for parameters of interest are obtained by application of Bayes’ theorem</w:t>
      </w:r>
    </w:p>
    <w:p w14:paraId="0E34A086" w14:textId="63D7D81A" w:rsidR="00F05BCF" w:rsidRPr="00F05BCF" w:rsidRDefault="00F05BCF" w:rsidP="00781DB8">
      <w:pPr>
        <w:rPr>
          <w:rFonts w:ascii="Arno Pro" w:hAnsi="Arno Pro"/>
          <w:kern w:val="21"/>
          <w:sz w:val="19"/>
        </w:rPr>
      </w:pPr>
      <m:oMathPara>
        <m:oMathParaPr>
          <m:jc m:val="center"/>
        </m:oMathParaPr>
        <m:oMath>
          <m:r>
            <w:rPr>
              <w:rFonts w:ascii="Cambria Math" w:hAnsi="Cambria Math"/>
            </w:rPr>
            <m:t>P</m:t>
          </m:r>
          <m:d>
            <m:dPr>
              <m:ctrlPr>
                <w:rPr>
                  <w:rFonts w:ascii="Cambria Math" w:hAnsi="Cambria Math"/>
                  <w:kern w:val="21"/>
                  <w:sz w:val="19"/>
                </w:rPr>
              </m:ctrlPr>
            </m:dPr>
            <m:e>
              <m:r>
                <w:rPr>
                  <w:rFonts w:ascii="Cambria Math" w:hAnsi="Cambria Math"/>
                </w:rPr>
                <m:t>ϕ</m:t>
              </m:r>
            </m:e>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kern w:val="21"/>
                  <w:sz w:val="19"/>
                </w:rPr>
              </m:ctrlPr>
            </m:dPr>
            <m:e>
              <m:r>
                <w:rPr>
                  <w:rFonts w:ascii="Cambria Math" w:hAnsi="Cambria Math"/>
                </w:rPr>
                <m:t>ϕ</m:t>
              </m:r>
            </m:e>
          </m:d>
          <m:r>
            <w:rPr>
              <w:rFonts w:ascii="Cambria Math" w:hAnsi="Cambria Math"/>
            </w:rPr>
            <m:t>P</m:t>
          </m:r>
          <m:d>
            <m:dPr>
              <m:ctrlPr>
                <w:rPr>
                  <w:rFonts w:ascii="Cambria Math" w:hAnsi="Cambria Math"/>
                  <w:kern w:val="21"/>
                  <w:sz w:val="19"/>
                </w:rPr>
              </m:ctrlPr>
            </m:dPr>
            <m:e>
              <m:r>
                <w:rPr>
                  <w:rFonts w:ascii="Cambria Math" w:hAnsi="Cambria Math"/>
                </w:rPr>
                <m:t>y</m:t>
              </m:r>
            </m:e>
            <m:e>
              <m:r>
                <w:rPr>
                  <w:rFonts w:ascii="Cambria Math" w:hAnsi="Cambria Math"/>
                </w:rPr>
                <m:t>ϕ</m:t>
              </m:r>
            </m:e>
          </m:d>
        </m:oMath>
      </m:oMathPara>
    </w:p>
    <w:p w14:paraId="13FEEB4E" w14:textId="62EFB783" w:rsidR="00F05BCF" w:rsidRPr="00F05BCF" w:rsidRDefault="00F05BCF" w:rsidP="00F05BCF">
      <w:pPr>
        <w:pStyle w:val="TAMainText"/>
      </w:pPr>
      <w:r w:rsidRPr="00F05BCF">
        <w:t xml:space="preserve">which relates the posterior probability </w:t>
      </w:r>
      <m:oMath>
        <m:r>
          <w:rPr>
            <w:rFonts w:ascii="Cambria Math" w:hAnsi="Cambria Math"/>
          </w:rPr>
          <m:t>P</m:t>
        </m:r>
        <m:d>
          <m:dPr>
            <m:ctrlPr>
              <w:rPr>
                <w:rFonts w:ascii="Cambria Math" w:hAnsi="Cambria Math"/>
              </w:rPr>
            </m:ctrlPr>
          </m:dPr>
          <m:e>
            <m:r>
              <w:rPr>
                <w:rFonts w:ascii="Cambria Math" w:hAnsi="Cambria Math"/>
              </w:rPr>
              <m:t>ϕ</m:t>
            </m:r>
          </m:e>
          <m:e>
            <m:r>
              <w:rPr>
                <w:rFonts w:ascii="Cambria Math" w:hAnsi="Cambria Math"/>
              </w:rPr>
              <m:t>y</m:t>
            </m:r>
          </m:e>
        </m:d>
      </m:oMath>
      <w:r w:rsidRPr="00F05BCF">
        <w:t xml:space="preserve"> of a specific parameter value </w:t>
      </w:r>
      <m:oMath>
        <m:r>
          <w:rPr>
            <w:rFonts w:ascii="Cambria Math" w:hAnsi="Cambria Math"/>
          </w:rPr>
          <m:t>ϕ</m:t>
        </m:r>
      </m:oMath>
      <w:r w:rsidRPr="00F05BCF">
        <w:t xml:space="preserve"> given the data </w:t>
      </w:r>
      <m:oMath>
        <m:r>
          <w:rPr>
            <w:rFonts w:ascii="Cambria Math" w:hAnsi="Cambria Math"/>
          </w:rPr>
          <m:t>y</m:t>
        </m:r>
      </m:oMath>
      <w:r w:rsidRPr="00F05BCF">
        <w:t xml:space="preserve"> observed during an experiment, to the likelihood </w:t>
      </w:r>
      <m:oMath>
        <m:r>
          <w:rPr>
            <w:rFonts w:ascii="Cambria Math" w:hAnsi="Cambria Math"/>
          </w:rPr>
          <m:t>P</m:t>
        </m:r>
        <m:d>
          <m:dPr>
            <m:ctrlPr>
              <w:rPr>
                <w:rFonts w:ascii="Cambria Math" w:hAnsi="Cambria Math"/>
              </w:rPr>
            </m:ctrlPr>
          </m:dPr>
          <m:e>
            <m:r>
              <w:rPr>
                <w:rFonts w:ascii="Cambria Math" w:hAnsi="Cambria Math"/>
              </w:rPr>
              <m:t>y</m:t>
            </m:r>
          </m:e>
          <m:e>
            <m:r>
              <w:rPr>
                <w:rFonts w:ascii="Cambria Math" w:hAnsi="Cambria Math"/>
              </w:rPr>
              <m:t>ϕ</m:t>
            </m:r>
          </m:e>
        </m:d>
      </m:oMath>
      <w:r w:rsidRPr="00F05BCF">
        <w:t xml:space="preserve"> of observing that specific data given the parameter value, and any previously available information of the parameter, the prior </w:t>
      </w:r>
      <m:oMath>
        <m:r>
          <w:rPr>
            <w:rFonts w:ascii="Cambria Math" w:hAnsi="Cambria Math"/>
          </w:rPr>
          <m:t>P</m:t>
        </m:r>
        <m:d>
          <m:dPr>
            <m:ctrlPr>
              <w:rPr>
                <w:rFonts w:ascii="Cambria Math" w:hAnsi="Cambria Math"/>
              </w:rPr>
            </m:ctrlPr>
          </m:dPr>
          <m:e>
            <m:r>
              <w:rPr>
                <w:rFonts w:ascii="Cambria Math" w:hAnsi="Cambria Math"/>
              </w:rPr>
              <m:t>ϕ</m:t>
            </m:r>
          </m:e>
        </m:d>
      </m:oMath>
      <w:r w:rsidRPr="00F05BCF">
        <w:t xml:space="preserve">. As the likelihood is a function of both the observed data and the values of the kinetic parameters, and not a probability distribution, we write </w:t>
      </w:r>
      <m:oMath>
        <m:r>
          <w:rPr>
            <w:rFonts w:ascii="Cambria Math" w:hAnsi="Cambria Math"/>
          </w:rPr>
          <m:t>P</m:t>
        </m:r>
        <m:d>
          <m:dPr>
            <m:ctrlPr>
              <w:rPr>
                <w:rFonts w:ascii="Cambria Math" w:hAnsi="Cambria Math"/>
              </w:rPr>
            </m:ctrlPr>
          </m:dPr>
          <m:e>
            <m:r>
              <w:rPr>
                <w:rFonts w:ascii="Cambria Math" w:hAnsi="Cambria Math"/>
              </w:rPr>
              <m:t>y</m:t>
            </m:r>
          </m:e>
          <m:e>
            <m:r>
              <w:rPr>
                <w:rFonts w:ascii="Cambria Math" w:hAnsi="Cambria Math"/>
              </w:rPr>
              <m:t>ϕ</m:t>
            </m:r>
          </m:e>
        </m:d>
        <m:r>
          <m:rPr>
            <m:scr m:val="script"/>
            <m:sty m:val="p"/>
          </m:rP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ϕ</m:t>
            </m:r>
          </m:e>
        </m:d>
      </m:oMath>
      <w:r w:rsidRPr="00F05BCF">
        <w:t>.</w:t>
      </w:r>
    </w:p>
    <w:p w14:paraId="3595D2C6" w14:textId="4306831D" w:rsidR="00F05BCF" w:rsidRPr="00F05BCF" w:rsidRDefault="00F05BCF" w:rsidP="00F05BCF">
      <w:pPr>
        <w:pStyle w:val="TAMainText"/>
      </w:pPr>
      <w:r w:rsidRPr="00F05BCF">
        <w:t xml:space="preserve">In the case of a single-substrate, steady-state enzymatic network, the observed data </w:t>
      </w:r>
      <m:oMath>
        <m:r>
          <w:rPr>
            <w:rFonts w:ascii="Cambria Math" w:hAnsi="Cambria Math"/>
          </w:rPr>
          <m:t>y</m:t>
        </m:r>
      </m:oMath>
      <w:r w:rsidRPr="00F05BCF">
        <w:t xml:space="preserve"> is given simply by the set of observed steady-state concentrations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ss</m:t>
            </m:r>
          </m:sub>
        </m:sSub>
      </m:oMath>
      <w:r w:rsidRPr="00F05BCF">
        <w:t xml:space="preserve"> at specific experimental conditions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S</m:t>
                </m:r>
              </m:e>
            </m:d>
          </m:e>
          <m:sub>
            <m:r>
              <w:rPr>
                <w:rFonts w:ascii="Cambria Math" w:hAnsi="Cambria Math"/>
              </w:rPr>
              <m:t>in</m:t>
            </m:r>
          </m:sub>
        </m:sSub>
      </m:oMath>
      <w:r w:rsidRPr="00F05BCF">
        <w:t xml:space="preserve"> and </w:t>
      </w:r>
      <m:oMath>
        <m:sSub>
          <m:sSubPr>
            <m:ctrlPr>
              <w:rPr>
                <w:rFonts w:ascii="Cambria Math" w:hAnsi="Cambria Math"/>
              </w:rPr>
            </m:ctrlPr>
          </m:sSubPr>
          <m:e>
            <m:r>
              <w:rPr>
                <w:rFonts w:ascii="Cambria Math" w:hAnsi="Cambria Math"/>
              </w:rPr>
              <m:t>k</m:t>
            </m:r>
          </m:e>
          <m:sub>
            <m:r>
              <w:rPr>
                <w:rFonts w:ascii="Cambria Math" w:hAnsi="Cambria Math"/>
              </w:rPr>
              <m:t>f</m:t>
            </m:r>
          </m:sub>
        </m:sSub>
      </m:oMath>
      <w:r w:rsidRPr="00F05BCF">
        <w:t xml:space="preserve">, while the parameter </w:t>
      </w:r>
      <m:oMath>
        <m:r>
          <w:rPr>
            <w:rFonts w:ascii="Cambria Math" w:hAnsi="Cambria Math"/>
          </w:rPr>
          <m:t>ϕ</m:t>
        </m:r>
      </m:oMath>
      <w:r w:rsidRPr="00F05BCF">
        <w:t xml:space="preserve"> can be any of the kinetic parameters that is unknown, such as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F05BCF">
        <w:t xml:space="preserve"> or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F05BCF">
        <w:t xml:space="preserve">. Furthermore, because the data we collect is inherently noisy, we assume that the concentrations we observe are part of a normal distribution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obs</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ss</m:t>
                </m:r>
              </m:sub>
            </m:sSub>
            <m:r>
              <m:rPr>
                <m:sty m:val="p"/>
              </m:rPr>
              <w:rPr>
                <w:rFonts w:ascii="Cambria Math" w:hAnsi="Cambria Math"/>
              </w:rPr>
              <m:t>,</m:t>
            </m:r>
            <m:r>
              <w:rPr>
                <w:rFonts w:ascii="Cambria Math" w:hAnsi="Cambria Math"/>
              </w:rPr>
              <m:t>σ</m:t>
            </m:r>
          </m:e>
        </m:d>
      </m:oMath>
      <w:r w:rsidRPr="00F05BCF">
        <w:t xml:space="preserve"> with a mean equal to the true steady-state concentration and an unknown standard-deviation </w:t>
      </w:r>
      <m:oMath>
        <m:r>
          <w:rPr>
            <w:rFonts w:ascii="Cambria Math" w:hAnsi="Cambria Math"/>
          </w:rPr>
          <m:t>σ</m:t>
        </m:r>
      </m:oMath>
      <w:r w:rsidRPr="00F05BCF">
        <w:t>. This assumption allows us to write down the form of the likelihood:</w:t>
      </w:r>
    </w:p>
    <w:p w14:paraId="4FC3BBB0" w14:textId="2EC943BD" w:rsidR="00F05BCF" w:rsidRPr="00F05BCF" w:rsidRDefault="00F05BCF" w:rsidP="00781DB8">
      <w:pPr>
        <w:rPr>
          <w:rFonts w:ascii="Arno Pro" w:hAnsi="Arno Pro"/>
          <w:kern w:val="21"/>
          <w:sz w:val="19"/>
        </w:rPr>
      </w:pPr>
      <m:oMathPara>
        <m:oMathParaPr>
          <m:jc m:val="center"/>
        </m:oMathParaPr>
        <m:oMath>
          <m:r>
            <m:rPr>
              <m:scr m:val="script"/>
              <m:sty m:val="p"/>
            </m:rPr>
            <w:rPr>
              <w:rFonts w:ascii="Cambria Math" w:hAnsi="Cambria Math"/>
            </w:rPr>
            <m:t>L</m:t>
          </m:r>
          <m:d>
            <m:dPr>
              <m:ctrlPr>
                <w:rPr>
                  <w:rFonts w:ascii="Cambria Math" w:hAnsi="Cambria Math"/>
                  <w:kern w:val="21"/>
                  <w:sz w:val="19"/>
                </w:rPr>
              </m:ctrlPr>
            </m:dPr>
            <m:e>
              <m:r>
                <w:rPr>
                  <w:rFonts w:ascii="Cambria Math" w:hAnsi="Cambria Math"/>
                </w:rPr>
                <m:t>y</m:t>
              </m:r>
              <m:r>
                <m:rPr>
                  <m:sty m:val="p"/>
                </m:rPr>
                <w:rPr>
                  <w:rFonts w:ascii="Cambria Math" w:hAnsi="Cambria Math"/>
                </w:rPr>
                <m:t>,</m:t>
              </m:r>
              <m:r>
                <w:rPr>
                  <w:rFonts w:ascii="Cambria Math" w:hAnsi="Cambria Math"/>
                </w:rPr>
                <m:t>ϕ</m:t>
              </m:r>
            </m:e>
          </m:d>
          <m:r>
            <m:rPr>
              <m:scr m:val="script"/>
              <m:sty m:val="p"/>
            </m:rPr>
            <w:rPr>
              <w:rFonts w:ascii="Cambria Math" w:hAnsi="Cambria Math"/>
            </w:rPr>
            <m:t>=N</m:t>
          </m:r>
          <m:d>
            <m:dPr>
              <m:ctrlPr>
                <w:rPr>
                  <w:rFonts w:ascii="Cambria Math" w:hAnsi="Cambria Math"/>
                  <w:kern w:val="21"/>
                  <w:sz w:val="19"/>
                </w:rPr>
              </m:ctrlPr>
            </m:dPr>
            <m:e>
              <m:sSub>
                <m:sSubPr>
                  <m:ctrlPr>
                    <w:rPr>
                      <w:rFonts w:ascii="Cambria Math" w:hAnsi="Cambria Math"/>
                      <w:kern w:val="21"/>
                      <w:sz w:val="19"/>
                    </w:rPr>
                  </m:ctrlPr>
                </m:sSubPr>
                <m:e>
                  <m:d>
                    <m:dPr>
                      <m:begChr m:val="["/>
                      <m:endChr m:val="]"/>
                      <m:ctrlPr>
                        <w:rPr>
                          <w:rFonts w:ascii="Cambria Math" w:hAnsi="Cambria Math"/>
                          <w:kern w:val="21"/>
                          <w:sz w:val="19"/>
                        </w:rPr>
                      </m:ctrlPr>
                    </m:dPr>
                    <m:e>
                      <m:r>
                        <w:rPr>
                          <w:rFonts w:ascii="Cambria Math" w:hAnsi="Cambria Math"/>
                        </w:rPr>
                        <m:t>P</m:t>
                      </m:r>
                    </m:e>
                  </m:d>
                </m:e>
                <m:sub>
                  <m:r>
                    <w:rPr>
                      <w:rFonts w:ascii="Cambria Math" w:hAnsi="Cambria Math"/>
                    </w:rPr>
                    <m:t>ss</m:t>
                  </m:r>
                </m:sub>
              </m:sSub>
              <m:r>
                <m:rPr>
                  <m:sty m:val="p"/>
                </m:rPr>
                <w:rPr>
                  <w:rFonts w:ascii="Cambria Math" w:hAnsi="Cambria Math"/>
                </w:rPr>
                <m:t>-</m:t>
              </m:r>
              <m:sSub>
                <m:sSubPr>
                  <m:ctrlPr>
                    <w:rPr>
                      <w:rFonts w:ascii="Cambria Math" w:hAnsi="Cambria Math"/>
                      <w:kern w:val="21"/>
                      <w:sz w:val="19"/>
                    </w:rPr>
                  </m:ctrlPr>
                </m:sSubPr>
                <m:e>
                  <m:d>
                    <m:dPr>
                      <m:begChr m:val="["/>
                      <m:endChr m:val="]"/>
                      <m:ctrlPr>
                        <w:rPr>
                          <w:rFonts w:ascii="Cambria Math" w:hAnsi="Cambria Math"/>
                          <w:kern w:val="21"/>
                          <w:sz w:val="19"/>
                        </w:rPr>
                      </m:ctrlPr>
                    </m:dPr>
                    <m:e>
                      <m:r>
                        <w:rPr>
                          <w:rFonts w:ascii="Cambria Math" w:hAnsi="Cambria Math"/>
                        </w:rPr>
                        <m:t>P</m:t>
                      </m:r>
                    </m:e>
                  </m:d>
                </m:e>
                <m:sub>
                  <m:r>
                    <w:rPr>
                      <w:rFonts w:ascii="Cambria Math" w:hAnsi="Cambria Math"/>
                    </w:rPr>
                    <m:t>obs</m:t>
                  </m:r>
                </m:sub>
              </m:sSub>
              <m:r>
                <m:rPr>
                  <m:sty m:val="p"/>
                </m:rPr>
                <w:rPr>
                  <w:rFonts w:ascii="Cambria Math" w:hAnsi="Cambria Math"/>
                </w:rPr>
                <m:t>,</m:t>
              </m:r>
              <m:r>
                <w:rPr>
                  <w:rFonts w:ascii="Cambria Math" w:hAnsi="Cambria Math"/>
                </w:rPr>
                <m:t>σ</m:t>
              </m:r>
            </m:e>
          </m:d>
        </m:oMath>
      </m:oMathPara>
    </w:p>
    <w:p w14:paraId="23042CE6" w14:textId="15ECD45D" w:rsidR="00F05BCF" w:rsidRPr="00F05BCF" w:rsidRDefault="00F05BCF" w:rsidP="00D56E62">
      <w:pPr>
        <w:pStyle w:val="TAMainText"/>
      </w:pPr>
      <w:r w:rsidRPr="00F05BCF">
        <w:t xml:space="preserve">where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P</m:t>
                </m:r>
              </m:e>
            </m:d>
          </m:e>
          <m:sub>
            <m:r>
              <w:rPr>
                <w:rFonts w:ascii="Cambria Math" w:hAnsi="Cambria Math"/>
              </w:rPr>
              <m:t>ss</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ϕ</m:t>
            </m:r>
            <m:r>
              <m:rPr>
                <m:sty m:val="p"/>
              </m:rPr>
              <w:rPr>
                <w:rFonts w:ascii="Cambria Math" w:hAnsi="Cambria Math"/>
              </w:rPr>
              <m:t>,</m:t>
            </m:r>
            <m:r>
              <w:rPr>
                <w:rFonts w:ascii="Cambria Math" w:hAnsi="Cambria Math"/>
              </w:rPr>
              <m:t>θ</m:t>
            </m:r>
          </m:e>
        </m:d>
      </m:oMath>
      <w:r w:rsidRPr="00F05BCF">
        <w:t xml:space="preserve"> is a function of the kinetic parameters and the experimental </w:t>
      </w:r>
      <w:proofErr w:type="gramStart"/>
      <w:r w:rsidRPr="00F05BCF">
        <w:t>conditions.</w:t>
      </w:r>
      <w:proofErr w:type="gramEnd"/>
      <w:r w:rsidRPr="00F05BCF">
        <w:t xml:space="preserve"> The likelihood incorporates most sources of uncertainty, such as the intrinsic fluctuations of </w:t>
      </w:r>
      <w:r w:rsidRPr="00F05BCF">
        <w:t xml:space="preserve">product concentration at steady-state and noise from the used measurement technique, inside the uncertainty-term </w:t>
      </w:r>
      <m:oMath>
        <m:r>
          <w:rPr>
            <w:rFonts w:ascii="Cambria Math" w:hAnsi="Cambria Math"/>
          </w:rPr>
          <m:t>σ</m:t>
        </m:r>
      </m:oMath>
      <w:r w:rsidRPr="00F05BCF">
        <w:t>. This</w:t>
      </w:r>
      <w:r w:rsidR="00D56E62">
        <w:rPr>
          <w:lang w:val="en-NL"/>
        </w:rPr>
        <w:t xml:space="preserve"> </w:t>
      </w:r>
      <w:r w:rsidRPr="00F05BCF">
        <w:t xml:space="preserve">parameter is then inferred simultaneously with the kinetic parameters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F05BCF">
        <w:t xml:space="preserve"> and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F05BCF">
        <w:t>, allowing us to directly estimate the uncertainty in our observations as well. Any other sources of uncertainty, such as inconclusive data, or a wrong assumed reaction-mechanism, are implicitly encoded into the posterior probability distributions of the kinetic parameters.</w:t>
      </w:r>
    </w:p>
    <w:p w14:paraId="723B44D9" w14:textId="7234DCDA" w:rsidR="00F05BCF" w:rsidRPr="00F05BCF" w:rsidRDefault="00F05BCF" w:rsidP="00F05BCF">
      <w:pPr>
        <w:pStyle w:val="TAMainText"/>
      </w:pPr>
      <w:r w:rsidRPr="00F05BCF">
        <w:t>We use the Python package PyMC3</w:t>
      </w:r>
      <w:hyperlink w:anchor="ref-Salvatier2016">
        <w:r w:rsidRPr="00F05BCF">
          <w:rPr>
            <w:rStyle w:val="Hyperlink"/>
            <w:i/>
            <w:vertAlign w:val="superscript"/>
          </w:rPr>
          <w:t>28</w:t>
        </w:r>
      </w:hyperlink>
      <w:r w:rsidRPr="00F05BCF">
        <w:t xml:space="preserve"> and custom-written likelihood functions for observed steady-state concentrations, from which we can sample with the No-U-Turn Sampler (NUTS</w:t>
      </w:r>
      <w:hyperlink w:anchor="ref-Hoffman2011">
        <w:r w:rsidRPr="00F05BCF">
          <w:rPr>
            <w:rStyle w:val="Hyperlink"/>
            <w:i/>
            <w:vertAlign w:val="superscript"/>
          </w:rPr>
          <w:t>2</w:t>
        </w:r>
        <w:r w:rsidRPr="00F05BCF">
          <w:rPr>
            <w:rStyle w:val="Hyperlink"/>
            <w:i/>
            <w:vertAlign w:val="superscript"/>
          </w:rPr>
          <w:t>9</w:t>
        </w:r>
      </w:hyperlink>
      <w:r w:rsidRPr="00F05BCF">
        <w:t xml:space="preserve">) by inclusion of likelihood gradients. The steady-states can be obtained either by symbolically solving </w:t>
      </w:r>
      <m:oMath>
        <m:r>
          <m:rPr>
            <m:nor/>
          </m:rPr>
          <m:t>f</m:t>
        </m:r>
        <m:d>
          <m:dPr>
            <m:ctrlPr>
              <w:rPr>
                <w:rFonts w:ascii="Cambria Math" w:hAnsi="Cambria Math"/>
              </w:rPr>
            </m:ctrlPr>
          </m:dPr>
          <m:e>
            <m:r>
              <m:rPr>
                <m:nor/>
              </m:rPr>
              <m:t>C</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0</m:t>
        </m:r>
      </m:oMath>
      <w:r w:rsidRPr="00F05BCF">
        <w:t xml:space="preserve">, or by numerical root-finding of the vector-function </w:t>
      </w:r>
      <m:oMath>
        <m:r>
          <m:rPr>
            <m:nor/>
          </m:rPr>
          <m:t>f</m:t>
        </m:r>
      </m:oMath>
      <w:r w:rsidRPr="00F05BCF">
        <w:t xml:space="preserve">. The gradients for the numerical steady-states are obtained from the Implicit Function Theorem, which relates the sensitivity of the steady-state concentrations </w:t>
      </w:r>
      <m:oMath>
        <m:f>
          <m:fPr>
            <m:ctrlPr>
              <w:rPr>
                <w:rFonts w:ascii="Cambria Math" w:hAnsi="Cambria Math"/>
              </w:rPr>
            </m:ctrlPr>
          </m:fPr>
          <m:num>
            <m:r>
              <m:rPr>
                <m:sty m:val="p"/>
              </m:rPr>
              <w:rPr>
                <w:rFonts w:ascii="Cambria Math" w:hAnsi="Cambria Math"/>
              </w:rPr>
              <m:t>∂</m:t>
            </m:r>
            <m:r>
              <w:rPr>
                <w:rFonts w:ascii="Cambria Math" w:hAnsi="Cambria Math"/>
              </w:rPr>
              <m:t>g</m:t>
            </m:r>
          </m:num>
          <m:den>
            <m:r>
              <m:rPr>
                <m:sty m:val="p"/>
              </m:rPr>
              <w:rPr>
                <w:rFonts w:ascii="Cambria Math" w:hAnsi="Cambria Math"/>
              </w:rPr>
              <m:t>∂</m:t>
            </m:r>
            <m:r>
              <w:rPr>
                <w:rFonts w:ascii="Cambria Math" w:hAnsi="Cambria Math"/>
              </w:rPr>
              <m:t>ϕ</m:t>
            </m:r>
          </m:den>
        </m:f>
      </m:oMath>
      <w:r w:rsidRPr="00F05BCF">
        <w:t xml:space="preserve"> to the kinetic parameters without needing to explicitly write down an expression for the steady-state concentrations, via </w:t>
      </w:r>
      <m:oMath>
        <m:f>
          <m:fPr>
            <m:ctrlPr>
              <w:rPr>
                <w:rFonts w:ascii="Cambria Math" w:hAnsi="Cambria Math"/>
              </w:rPr>
            </m:ctrlPr>
          </m:fPr>
          <m:num>
            <m:r>
              <m:rPr>
                <m:sty m:val="p"/>
              </m:rPr>
              <w:rPr>
                <w:rFonts w:ascii="Cambria Math" w:hAnsi="Cambria Math"/>
              </w:rPr>
              <m:t>∂</m:t>
            </m:r>
            <m:r>
              <w:rPr>
                <w:rFonts w:ascii="Cambria Math" w:hAnsi="Cambria Math"/>
              </w:rPr>
              <m:t>g</m:t>
            </m:r>
          </m:num>
          <m:den>
            <m:r>
              <m:rPr>
                <m:sty m:val="p"/>
              </m:rPr>
              <w:rPr>
                <w:rFonts w:ascii="Cambria Math" w:hAnsi="Cambria Math"/>
              </w:rPr>
              <m:t>∂</m:t>
            </m:r>
            <m:r>
              <w:rPr>
                <w:rFonts w:ascii="Cambria Math" w:hAnsi="Cambria Math"/>
              </w:rPr>
              <m:t>ϕ</m:t>
            </m:r>
          </m:den>
        </m:f>
        <m:d>
          <m:dPr>
            <m:ctrlPr>
              <w:rPr>
                <w:rFonts w:ascii="Cambria Math" w:hAnsi="Cambria Math"/>
              </w:rPr>
            </m:ctrlPr>
          </m:dPr>
          <m:e>
            <m:r>
              <w:rPr>
                <w:rFonts w:ascii="Cambria Math" w:hAnsi="Cambria Math"/>
              </w:rPr>
              <m:t>ϕ</m:t>
            </m:r>
            <m:r>
              <m:rPr>
                <m:sty m:val="p"/>
              </m:rPr>
              <w:rPr>
                <w:rFonts w:ascii="Cambria Math" w:hAnsi="Cambria Math"/>
              </w:rPr>
              <m:t>,</m:t>
            </m:r>
            <m:r>
              <w:rPr>
                <w:rFonts w:ascii="Cambria Math" w:hAnsi="Cambria Math"/>
              </w:rPr>
              <m:t>θ</m:t>
            </m:r>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f</m:t>
            </m:r>
          </m:num>
          <m:den>
            <m:r>
              <m:rPr>
                <m:sty m:val="p"/>
              </m:rPr>
              <w:rPr>
                <w:rFonts w:ascii="Cambria Math" w:hAnsi="Cambria Math"/>
              </w:rPr>
              <m:t>∂</m:t>
            </m:r>
            <m:r>
              <w:rPr>
                <w:rFonts w:ascii="Cambria Math" w:hAnsi="Cambria Math"/>
              </w:rPr>
              <m:t>C</m:t>
            </m:r>
          </m:den>
        </m:f>
        <m:d>
          <m:dPr>
            <m:ctrlPr>
              <w:rPr>
                <w:rFonts w:ascii="Cambria Math" w:hAnsi="Cambria Math"/>
              </w:rPr>
            </m:ctrlPr>
          </m:dPr>
          <m:e>
            <m:r>
              <m:rPr>
                <m:nor/>
              </m:rPr>
              <m:t>C</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θ</m:t>
            </m:r>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f</m:t>
            </m:r>
          </m:num>
          <m:den>
            <m:r>
              <m:rPr>
                <m:sty m:val="p"/>
              </m:rPr>
              <w:rPr>
                <w:rFonts w:ascii="Cambria Math" w:hAnsi="Cambria Math"/>
              </w:rPr>
              <m:t>∂</m:t>
            </m:r>
            <m:r>
              <w:rPr>
                <w:rFonts w:ascii="Cambria Math" w:hAnsi="Cambria Math"/>
              </w:rPr>
              <m:t>ϕ</m:t>
            </m:r>
          </m:den>
        </m:f>
        <m:d>
          <m:dPr>
            <m:ctrlPr>
              <w:rPr>
                <w:rFonts w:ascii="Cambria Math" w:hAnsi="Cambria Math"/>
              </w:rPr>
            </m:ctrlPr>
          </m:dPr>
          <m:e>
            <m:r>
              <m:rPr>
                <m:nor/>
              </m:rPr>
              <m:t>C</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θ</m:t>
            </m:r>
          </m:e>
        </m:d>
        <m:r>
          <m:rPr>
            <m:sty m:val="p"/>
          </m:rPr>
          <w:rPr>
            <w:rFonts w:ascii="Cambria Math" w:hAnsi="Cambria Math"/>
          </w:rPr>
          <m:t>]</m:t>
        </m:r>
      </m:oMath>
      <w:r w:rsidRPr="00F05BCF">
        <w:t xml:space="preserve"> , while gradients for symbolic steady-states are automatically obtained via automatic differentiation in PyMC3. Using the NUTS-algorithm, we can obtain correlated probability distributions for the value of every kinetic parameter of interest.  </w:t>
      </w:r>
      <w:r w:rsidRPr="00F05BCF">
        <w:rPr>
          <w:highlight w:val="yellow"/>
        </w:rPr>
        <w:t>Implementations of the models used in this paper and the script</w:t>
      </w:r>
      <w:r w:rsidR="00671484">
        <w:rPr>
          <w:highlight w:val="yellow"/>
          <w:lang w:val="en-NL"/>
        </w:rPr>
        <w:t>s</w:t>
      </w:r>
      <w:r w:rsidRPr="00F05BCF">
        <w:rPr>
          <w:highlight w:val="yellow"/>
        </w:rPr>
        <w:t xml:space="preserve"> to generate the figures can be found in the Supporting Information.</w:t>
      </w:r>
    </w:p>
    <w:p w14:paraId="66CD3C1B" w14:textId="77777777" w:rsidR="00F05BCF" w:rsidRPr="00F05BCF" w:rsidRDefault="00F05BCF" w:rsidP="00F05BCF">
      <w:pPr>
        <w:pStyle w:val="TAMainText"/>
      </w:pPr>
      <w:r w:rsidRPr="00F05BCF">
        <w:rPr>
          <w:highlight w:val="yellow"/>
        </w:rPr>
        <w:t>TODO: Add reference to SI/notebooks/</w:t>
      </w:r>
      <w:proofErr w:type="spellStart"/>
      <w:r w:rsidRPr="00F05BCF">
        <w:rPr>
          <w:highlight w:val="yellow"/>
        </w:rPr>
        <w:t>Github</w:t>
      </w:r>
      <w:proofErr w:type="spellEnd"/>
      <w:r w:rsidRPr="00F05BCF">
        <w:rPr>
          <w:highlight w:val="yellow"/>
        </w:rPr>
        <w:t xml:space="preserve"> at the end.</w:t>
      </w:r>
    </w:p>
    <w:p w14:paraId="348E4223" w14:textId="54490CC6" w:rsidR="000C58F5" w:rsidRDefault="00F05BCF" w:rsidP="00F05BCF">
      <w:pPr>
        <w:pStyle w:val="TESectionHeading"/>
      </w:pPr>
      <w:r w:rsidRPr="00F05BCF">
        <w:t>Results and Discussion</w:t>
      </w:r>
    </w:p>
    <w:p w14:paraId="5ACFAB22" w14:textId="47AF4F54" w:rsidR="00F05BCF" w:rsidRPr="00F05BCF" w:rsidRDefault="00F05BCF" w:rsidP="00D56E62">
      <w:pPr>
        <w:pStyle w:val="TAMainText"/>
        <w:rPr>
          <w:b/>
        </w:rPr>
      </w:pPr>
      <w:r w:rsidRPr="00F05BCF">
        <w:rPr>
          <w:b/>
          <w:bCs/>
        </w:rPr>
        <w:t>Obtaining improved accuracy from correlated parameter estimates</w:t>
      </w:r>
      <w:r w:rsidRPr="00F05BCF">
        <w:rPr>
          <w:b/>
          <w:bCs/>
          <w:lang w:val="en-NL"/>
        </w:rPr>
        <w:t>.</w:t>
      </w:r>
      <w:r>
        <w:rPr>
          <w:lang w:val="en-NL"/>
        </w:rPr>
        <w:t xml:space="preserve"> </w:t>
      </w:r>
      <w:r w:rsidRPr="00F05BCF">
        <w:rPr>
          <w:bCs/>
        </w:rPr>
        <w:t>We first show the relevancy of our Bayesian approach by estimating the kinetic parameters of Trypsin PEBs cleaving a substrate (Cbz-Arg-7-amino-4-methylcoumarin, R-AMC) while in the presence of an inhibitor (Suc-Ala-Ala-Ala-7-amino-4-methylcoumarin, AAA-AMC), shown in figure 1. Two experiments were performed, one where the inhibitor was absent and one where the inhibitor was present (figure 1A)</w:t>
      </w:r>
      <w:r w:rsidR="00D56E62">
        <w:rPr>
          <w:bCs/>
          <w:lang w:val="en-NL"/>
        </w:rPr>
        <w:t xml:space="preserve">. </w:t>
      </w:r>
      <w:r w:rsidR="00DC30EA" w:rsidRPr="00F05BCF">
        <w:rPr>
          <w:bCs/>
        </w:rPr>
        <w:t>Both</w:t>
      </w:r>
      <w:r w:rsidRPr="00F05BCF">
        <w:rPr>
          <w:bCs/>
        </w:rPr>
        <w:t xml:space="preserve"> experiments on their own did not yield enough information to obtain conclusive estimates of all kinetic parameters involved (</w:t>
      </w:r>
      <m:oMath>
        <m:sSub>
          <m:sSubPr>
            <m:ctrlPr>
              <w:rPr>
                <w:rFonts w:ascii="Cambria Math" w:hAnsi="Cambria Math"/>
                <w:bCs/>
              </w:rPr>
            </m:ctrlPr>
          </m:sSubPr>
          <m:e>
            <m:r>
              <w:rPr>
                <w:rFonts w:ascii="Cambria Math" w:hAnsi="Cambria Math"/>
              </w:rPr>
              <m:t>k</m:t>
            </m:r>
          </m:e>
          <m:sub>
            <m:r>
              <w:rPr>
                <w:rFonts w:ascii="Cambria Math" w:hAnsi="Cambria Math"/>
              </w:rPr>
              <m:t>cat</m:t>
            </m:r>
          </m:sub>
        </m:sSub>
      </m:oMath>
      <w:r w:rsidRPr="00F05BCF">
        <w:rPr>
          <w:bCs/>
        </w:rPr>
        <w:t xml:space="preserve">, </w:t>
      </w:r>
      <m:oMath>
        <m:sSub>
          <m:sSubPr>
            <m:ctrlPr>
              <w:rPr>
                <w:rFonts w:ascii="Cambria Math" w:hAnsi="Cambria Math"/>
                <w:bCs/>
              </w:rPr>
            </m:ctrlPr>
          </m:sSubPr>
          <m:e>
            <m:r>
              <w:rPr>
                <w:rFonts w:ascii="Cambria Math" w:hAnsi="Cambria Math"/>
              </w:rPr>
              <m:t>K</m:t>
            </m:r>
          </m:e>
          <m:sub>
            <m:r>
              <w:rPr>
                <w:rFonts w:ascii="Cambria Math" w:hAnsi="Cambria Math"/>
              </w:rPr>
              <m:t>M</m:t>
            </m:r>
          </m:sub>
        </m:sSub>
      </m:oMath>
      <w:r w:rsidRPr="00F05BCF">
        <w:rPr>
          <w:bCs/>
        </w:rPr>
        <w:t xml:space="preserve">, </w:t>
      </w:r>
      <m:oMath>
        <m:sSub>
          <m:sSubPr>
            <m:ctrlPr>
              <w:rPr>
                <w:rFonts w:ascii="Cambria Math" w:hAnsi="Cambria Math"/>
                <w:bCs/>
              </w:rPr>
            </m:ctrlPr>
          </m:sSubPr>
          <m:e>
            <m:r>
              <w:rPr>
                <w:rFonts w:ascii="Cambria Math" w:hAnsi="Cambria Math"/>
              </w:rPr>
              <m:t>K</m:t>
            </m:r>
          </m:e>
          <m:sub>
            <m:r>
              <w:rPr>
                <w:rFonts w:ascii="Cambria Math" w:hAnsi="Cambria Math"/>
              </w:rPr>
              <m:t>I</m:t>
            </m:r>
          </m:sub>
        </m:sSub>
      </m:oMath>
      <w:r w:rsidRPr="00F05BCF">
        <w:rPr>
          <w:bCs/>
        </w:rPr>
        <w:t xml:space="preserve">), as shown in figure 1B. Clearly, from the experiment without inhibitor relatively precise estimates can be obtained on </w:t>
      </w:r>
      <m:oMath>
        <m:sSub>
          <m:sSubPr>
            <m:ctrlPr>
              <w:rPr>
                <w:rFonts w:ascii="Cambria Math" w:hAnsi="Cambria Math"/>
                <w:bCs/>
              </w:rPr>
            </m:ctrlPr>
          </m:sSubPr>
          <m:e>
            <m:r>
              <w:rPr>
                <w:rFonts w:ascii="Cambria Math" w:hAnsi="Cambria Math"/>
              </w:rPr>
              <m:t>k</m:t>
            </m:r>
          </m:e>
          <m:sub>
            <m:r>
              <w:rPr>
                <w:rFonts w:ascii="Cambria Math" w:hAnsi="Cambria Math"/>
              </w:rPr>
              <m:t>cat</m:t>
            </m:r>
          </m:sub>
        </m:sSub>
      </m:oMath>
      <w:r w:rsidRPr="00F05BCF">
        <w:rPr>
          <w:bCs/>
        </w:rPr>
        <w:t xml:space="preserve"> and </w:t>
      </w:r>
      <m:oMath>
        <m:sSub>
          <m:sSubPr>
            <m:ctrlPr>
              <w:rPr>
                <w:rFonts w:ascii="Cambria Math" w:hAnsi="Cambria Math"/>
                <w:bCs/>
              </w:rPr>
            </m:ctrlPr>
          </m:sSubPr>
          <m:e>
            <m:r>
              <w:rPr>
                <w:rFonts w:ascii="Cambria Math" w:hAnsi="Cambria Math"/>
              </w:rPr>
              <m:t>K</m:t>
            </m:r>
          </m:e>
          <m:sub>
            <m:r>
              <w:rPr>
                <w:rFonts w:ascii="Cambria Math" w:hAnsi="Cambria Math"/>
              </w:rPr>
              <m:t>M</m:t>
            </m:r>
          </m:sub>
        </m:sSub>
      </m:oMath>
      <w:r w:rsidRPr="00F05BCF">
        <w:rPr>
          <w:bCs/>
        </w:rPr>
        <w:t xml:space="preserve">, but no information is obtained on the value of the inhibition constant </w:t>
      </w:r>
      <m:oMath>
        <m:sSub>
          <m:sSubPr>
            <m:ctrlPr>
              <w:rPr>
                <w:rFonts w:ascii="Cambria Math" w:hAnsi="Cambria Math"/>
                <w:bCs/>
              </w:rPr>
            </m:ctrlPr>
          </m:sSubPr>
          <m:e>
            <m:r>
              <w:rPr>
                <w:rFonts w:ascii="Cambria Math" w:hAnsi="Cambria Math"/>
              </w:rPr>
              <m:t>K</m:t>
            </m:r>
          </m:e>
          <m:sub>
            <m:r>
              <w:rPr>
                <w:rFonts w:ascii="Cambria Math" w:hAnsi="Cambria Math"/>
              </w:rPr>
              <m:t>I</m:t>
            </m:r>
          </m:sub>
        </m:sSub>
      </m:oMath>
      <w:r w:rsidRPr="00F05BCF">
        <w:rPr>
          <w:bCs/>
        </w:rPr>
        <w:t xml:space="preserve">. Thus, our posterior estimate of the inhibition constant is equivalent to our prior estimate (a uniform distribution between </w:t>
      </w:r>
      <m:oMath>
        <m:r>
          <w:rPr>
            <w:rFonts w:ascii="Cambria Math" w:hAnsi="Cambria Math"/>
          </w:rPr>
          <m:t>1</m:t>
        </m:r>
      </m:oMath>
      <w:r w:rsidRPr="00F05BCF">
        <w:rPr>
          <w:bCs/>
        </w:rPr>
        <w:t xml:space="preserve"> and </w:t>
      </w:r>
      <m:oMath>
        <m:r>
          <w:rPr>
            <w:rFonts w:ascii="Cambria Math" w:hAnsi="Cambria Math"/>
          </w:rPr>
          <m:t>10</m:t>
        </m:r>
        <m:r>
          <m:rPr>
            <m:sty m:val="p"/>
          </m:rPr>
          <w:rPr>
            <w:rFonts w:ascii="Cambria Math" w:hAnsi="Cambria Math"/>
          </w:rPr>
          <m:t>*</m:t>
        </m:r>
        <m:sSup>
          <m:sSupPr>
            <m:ctrlPr>
              <w:rPr>
                <w:rFonts w:ascii="Cambria Math" w:hAnsi="Cambria Math"/>
                <w:bCs/>
              </w:rPr>
            </m:ctrlPr>
          </m:sSupPr>
          <m:e>
            <m:r>
              <w:rPr>
                <w:rFonts w:ascii="Cambria Math" w:hAnsi="Cambria Math"/>
              </w:rPr>
              <m:t>10</m:t>
            </m:r>
          </m:e>
          <m:sup>
            <m:r>
              <w:rPr>
                <w:rFonts w:ascii="Cambria Math" w:hAnsi="Cambria Math"/>
              </w:rPr>
              <m:t>3</m:t>
            </m:r>
          </m:sup>
        </m:sSup>
      </m:oMath>
      <w:r w:rsidRPr="00F05BCF">
        <w:rPr>
          <w:bCs/>
        </w:rPr>
        <w:t xml:space="preserve"> </w:t>
      </w:r>
      <m:oMath>
        <m:r>
          <w:rPr>
            <w:rFonts w:ascii="Cambria Math" w:hAnsi="Cambria Math"/>
          </w:rPr>
          <m:t>μM</m:t>
        </m:r>
      </m:oMath>
      <w:r w:rsidRPr="00F05BCF">
        <w:rPr>
          <w:bCs/>
        </w:rPr>
        <w:t>). In contrast, from the experiment with inhibitor present, a</w:t>
      </w:r>
      <w:r w:rsidR="00D56E62">
        <w:rPr>
          <w:bCs/>
          <w:lang w:val="en-NL"/>
        </w:rPr>
        <w:t xml:space="preserve"> </w:t>
      </w:r>
      <w:r w:rsidRPr="00F05BCF">
        <w:rPr>
          <w:bCs/>
        </w:rPr>
        <w:t>posterior estimate for the inhibition constant can be obtained, albeit not a precise one. Additionally, from this experiment alone, the posterior estimates for the other kinetic parameters are also uncertain.</w:t>
      </w:r>
    </w:p>
    <w:p w14:paraId="6BE50DBE" w14:textId="42573F67" w:rsidR="00F05BCF" w:rsidRPr="00F05BCF" w:rsidRDefault="00F05BCF" w:rsidP="00F05BCF">
      <w:pPr>
        <w:pStyle w:val="TAMainText"/>
      </w:pPr>
      <w:r w:rsidRPr="00F05BCF">
        <w:t xml:space="preserve">However, while the posterior estimates of the individual parameters remain uncertain, we do obtain additional information by analyzing the posterior correlations, shown in figure 1C. While the experiment without inhibitor does not show any correlation between the value of the estimated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F05BCF">
        <w:t xml:space="preserve"> and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F05BCF">
        <w:t xml:space="preserve"> values, the experiment with inhibitor present shows a nonlinear correlation between low estimated values of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F05BCF">
        <w:t xml:space="preserve"> and high values of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F05BCF">
        <w:t>, and vice versa.</w:t>
      </w:r>
    </w:p>
    <w:p w14:paraId="6B1EA2ED" w14:textId="77777777" w:rsidR="00BF24D5" w:rsidRDefault="00F05BCF" w:rsidP="00F05BCF">
      <w:pPr>
        <w:pStyle w:val="TAMainText"/>
        <w:sectPr w:rsidR="00BF24D5" w:rsidSect="00781DB8">
          <w:type w:val="continuous"/>
          <w:pgSz w:w="12240" w:h="15840"/>
          <w:pgMar w:top="720" w:right="1094" w:bottom="720" w:left="1094" w:header="720" w:footer="720" w:gutter="0"/>
          <w:cols w:num="2" w:space="461"/>
        </w:sectPr>
      </w:pPr>
      <w:r w:rsidRPr="00F05BCF">
        <w:t xml:space="preserve">Combining data from both experiments in a single likelihood function allows us to combine the certainty of the parameter </w:t>
      </w:r>
    </w:p>
    <w:p w14:paraId="6D459FD2" w14:textId="77777777" w:rsidR="00BF24D5" w:rsidRDefault="00BF24D5" w:rsidP="00BF24D5">
      <w:pPr>
        <w:pStyle w:val="TAMainText"/>
        <w:rPr>
          <w:lang w:val="en-NL"/>
        </w:rPr>
      </w:pPr>
      <w:bookmarkStart w:id="0" w:name="fig:correlations"/>
      <w:r>
        <w:rPr>
          <w:noProof/>
        </w:rPr>
        <w:lastRenderedPageBreak/>
        <w:drawing>
          <wp:inline distT="0" distB="0" distL="0" distR="0" wp14:anchorId="64E25C96" wp14:editId="5B06E485">
            <wp:extent cx="5943600" cy="3148692"/>
            <wp:effectExtent l="0" t="0" r="0" b="0"/>
            <wp:docPr id="28" name="Picture" descr="Figure 1: Improving parameter estimates by exploiting correlations A, Steady-state concentrations of R-AMC cleavage by Trypsin, with and without inhibitor (AAA-AMC). B, Posterior parameter estimates obtained from the data without inhibitor present (blue) and with inhibitor present (red). Combining both datasets in one model yields more precise posterior estimates (dashed, purple) C, Posterior correlation plots of k_{cat} and K_I from the data without inhibitor present (blue, left), showing no correlation, and with inhibitor present (red, right), showing high nonlinear correlation. D, Combining data from both experiments yields a new posterior distribution (purple) that exactly corresponds to the intersection from the two experiments separately. E, Comparison of posterior K_I estimates from the individual datasets (blue, red) to the estimate obtained from the combined dataset (purple)."/>
            <wp:cNvGraphicFramePr/>
            <a:graphic xmlns:a="http://schemas.openxmlformats.org/drawingml/2006/main">
              <a:graphicData uri="http://schemas.openxmlformats.org/drawingml/2006/picture">
                <pic:pic xmlns:pic="http://schemas.openxmlformats.org/drawingml/2006/picture">
                  <pic:nvPicPr>
                    <pic:cNvPr id="29" name="Picture" descr="figures/fig_correlations.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943600" cy="3148692"/>
                    </a:xfrm>
                    <a:prstGeom prst="rect">
                      <a:avLst/>
                    </a:prstGeom>
                    <a:noFill/>
                    <a:ln w="9525">
                      <a:noFill/>
                      <a:headEnd/>
                      <a:tailEnd/>
                    </a:ln>
                  </pic:spPr>
                </pic:pic>
              </a:graphicData>
            </a:graphic>
          </wp:inline>
        </w:drawing>
      </w:r>
      <w:bookmarkEnd w:id="0"/>
    </w:p>
    <w:p w14:paraId="23112C6F" w14:textId="77777777" w:rsidR="00BF24D5" w:rsidRPr="00B40A5A" w:rsidRDefault="00BF24D5" w:rsidP="00BF24D5">
      <w:pPr>
        <w:pStyle w:val="VAFigureCaption"/>
      </w:pPr>
      <w:r w:rsidRPr="00B40A5A">
        <w:rPr>
          <w:b/>
          <w:bCs/>
        </w:rPr>
        <w:t>Figure 1</w:t>
      </w:r>
      <w:r w:rsidRPr="00B40A5A">
        <w:t xml:space="preserve">: Improving parameter estimates by exploiting correlations </w:t>
      </w:r>
      <w:r w:rsidRPr="00B40A5A">
        <w:rPr>
          <w:b/>
          <w:bCs/>
        </w:rPr>
        <w:t>A,</w:t>
      </w:r>
      <w:r w:rsidRPr="00B40A5A">
        <w:t xml:space="preserve"> Steady-state concentrations of R-AMC cleavage by Trypsin, with and without inhibitor (AAA-AMC). </w:t>
      </w:r>
      <w:r w:rsidRPr="00B40A5A">
        <w:rPr>
          <w:b/>
          <w:bCs/>
        </w:rPr>
        <w:t>B,</w:t>
      </w:r>
      <w:r w:rsidRPr="00B40A5A">
        <w:t xml:space="preserve"> Posterior parameter estimates obtained from the data without inhibitor present (blue) and with inhibitor present (red). Combining both datasets in one model yields more precise posterior estimates (dashed, purple) </w:t>
      </w:r>
      <w:r w:rsidRPr="00B40A5A">
        <w:rPr>
          <w:b/>
          <w:bCs/>
        </w:rPr>
        <w:t>C,</w:t>
      </w:r>
      <w:r w:rsidRPr="00B40A5A">
        <w:t xml:space="preserve"> Posterior correlation plots of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B40A5A">
        <w:t xml:space="preserve"> and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B40A5A">
        <w:t xml:space="preserve"> from the data without inhibitor present (blue, left), showing no correlation, and with inhibitor present (red, right), showing high nonlinear correlation. </w:t>
      </w:r>
      <w:r w:rsidRPr="00B40A5A">
        <w:rPr>
          <w:b/>
          <w:bCs/>
        </w:rPr>
        <w:t>D,</w:t>
      </w:r>
      <w:r w:rsidRPr="00B40A5A">
        <w:t xml:space="preserve"> </w:t>
      </w:r>
      <w:proofErr w:type="gramStart"/>
      <w:r w:rsidRPr="00B40A5A">
        <w:t>Combining</w:t>
      </w:r>
      <w:proofErr w:type="gramEnd"/>
      <w:r w:rsidRPr="00B40A5A">
        <w:t xml:space="preserve"> data from both experiments yields a new posterior distribution (purple) that exactly corresponds to the intersection from the two experiments separately. </w:t>
      </w:r>
      <w:r w:rsidRPr="00B40A5A">
        <w:rPr>
          <w:b/>
          <w:bCs/>
        </w:rPr>
        <w:t>E,</w:t>
      </w:r>
      <w:r w:rsidRPr="00B40A5A">
        <w:t xml:space="preserve"> Comparison of posterior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B40A5A">
        <w:t xml:space="preserve"> estimates from the individual datasets (blue, red) to the estimate obtained from the combined dataset (purple).</w:t>
      </w:r>
    </w:p>
    <w:p w14:paraId="02DD8FD6" w14:textId="77777777" w:rsidR="00BF24D5" w:rsidRDefault="00BF24D5" w:rsidP="00F05BCF">
      <w:pPr>
        <w:pStyle w:val="TAMainText"/>
        <w:sectPr w:rsidR="00BF24D5" w:rsidSect="00BF24D5">
          <w:type w:val="continuous"/>
          <w:pgSz w:w="12240" w:h="15840"/>
          <w:pgMar w:top="720" w:right="1094" w:bottom="720" w:left="1094" w:header="720" w:footer="720" w:gutter="0"/>
          <w:cols w:space="461"/>
        </w:sectPr>
      </w:pPr>
    </w:p>
    <w:p w14:paraId="4D4D1C6C" w14:textId="042EFB63" w:rsidR="00F05BCF" w:rsidRPr="00F05BCF" w:rsidRDefault="00F05BCF" w:rsidP="00F05BCF">
      <w:pPr>
        <w:pStyle w:val="TAMainText"/>
      </w:pPr>
      <w:r w:rsidRPr="00F05BCF">
        <w:t xml:space="preserve">estimates present in the first experiment with the </w:t>
      </w:r>
      <w:r w:rsidR="00DC30EA" w:rsidRPr="00F05BCF">
        <w:t>highly correlated</w:t>
      </w:r>
      <w:r w:rsidRPr="00F05BCF">
        <w:t xml:space="preserve"> parameter estimates of the second experiment, to obtain a posterior distribution that is essentially an intersection of those obtained from the individual experiments (figure 1D). As expected, this allows us to obtain a much more precise estimate of the inhibitor constant, as shown in figure 1E. Moreover, this procedure yields improved estimates for every parameter in the system, not just the inhibition constant, which can be observed in figure 1B.</w:t>
      </w:r>
    </w:p>
    <w:p w14:paraId="117BF3E8" w14:textId="3D93A70A" w:rsidR="00F05BCF" w:rsidRDefault="00F05BCF" w:rsidP="00F05BCF">
      <w:pPr>
        <w:pStyle w:val="TAMainText"/>
      </w:pPr>
      <w:r w:rsidRPr="00F05BCF">
        <w:t xml:space="preserve">Consequently, the Bayesian approach greatly simplifies the iterative addition of experimental data to update parameter estimates. As shown here, subsequent measurements of enzyme activity in the presence of an inhibitor will not only allow an estimation of the inhibition constant, but also retro-actively improves the estimates for the Michaelis constant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F05BCF">
        <w:t xml:space="preserve"> and the turnover number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F05BCF">
        <w:t xml:space="preserve">.  </w:t>
      </w:r>
    </w:p>
    <w:p w14:paraId="29333500" w14:textId="611327C4" w:rsidR="00F05BCF" w:rsidRPr="00F05BCF" w:rsidRDefault="00F05BCF" w:rsidP="00F05BCF">
      <w:pPr>
        <w:pStyle w:val="TAMainText"/>
        <w:rPr>
          <w:b/>
        </w:rPr>
      </w:pPr>
      <w:r w:rsidRPr="00F05BCF">
        <w:rPr>
          <w:b/>
          <w:bCs/>
        </w:rPr>
        <w:t>Combining diverse experimental datasets</w:t>
      </w:r>
      <w:r w:rsidRPr="00F05BCF">
        <w:rPr>
          <w:b/>
          <w:bCs/>
          <w:lang w:val="en-NL"/>
        </w:rPr>
        <w:t>.</w:t>
      </w:r>
      <w:r>
        <w:rPr>
          <w:lang w:val="en-NL"/>
        </w:rPr>
        <w:t xml:space="preserve"> </w:t>
      </w:r>
      <w:r w:rsidRPr="00F05BCF">
        <w:rPr>
          <w:bCs/>
        </w:rPr>
        <w:t xml:space="preserve">More complex ERNs introduce </w:t>
      </w:r>
      <w:proofErr w:type="gramStart"/>
      <w:r w:rsidRPr="00F05BCF">
        <w:rPr>
          <w:bCs/>
        </w:rPr>
        <w:t>a number of</w:t>
      </w:r>
      <w:proofErr w:type="gramEnd"/>
      <w:r w:rsidRPr="00F05BCF">
        <w:rPr>
          <w:bCs/>
        </w:rPr>
        <w:t xml:space="preserve"> additional challenges in modelling the system’s </w:t>
      </w:r>
      <w:r w:rsidR="004B5D5E" w:rsidRPr="00F05BCF">
        <w:rPr>
          <w:bCs/>
        </w:rPr>
        <w:t>behavior</w:t>
      </w:r>
      <w:r w:rsidRPr="00F05BCF">
        <w:rPr>
          <w:bCs/>
        </w:rPr>
        <w:t>. One of these challenges is combining data from a diverse range of experiments, both with variations in experimental conditions, and variations in network topologies due to the enzymes that are present. Additionally, for some experiments only partial data can be obtained, for example in the case where only substrates involved in a single reaction can be observed, while substrates from a different reaction remain undetected.</w:t>
      </w:r>
    </w:p>
    <w:p w14:paraId="2C84FA2C" w14:textId="77777777" w:rsidR="00F05BCF" w:rsidRPr="00F05BCF" w:rsidRDefault="00F05BCF" w:rsidP="00F05BCF">
      <w:pPr>
        <w:pStyle w:val="TAMainText"/>
      </w:pPr>
      <w:r w:rsidRPr="00F05BCF">
        <w:t xml:space="preserve">In figure 2, we show how data obtained from these different types of experiments can be captured in a single probabilistic model. In figure 2A, we distinguish between 3 different network topologies, two with only a single type of enzyme PEB present, either glucose-dehydrogenase (GDH) or hexokinase (HK), and one where both enzymes PEBs are present </w:t>
      </w:r>
      <w:r w:rsidRPr="00F05BCF">
        <w:t>simultaneously. For all three topologies, multiple experiments are performed at different conditions, such as different substrate input-concentrations and PEB volumes used. For the two single-enzyme topologies, detection of a single substrate is enough for full observability of the network (through stoichiometric conservation), while for the combined GDH+HK topology, only NADH is observed. Thus, the substrates involved in the hexokinase-reaction are not directly detected. These observations are shown in figure 2B.</w:t>
      </w:r>
    </w:p>
    <w:p w14:paraId="047E342B" w14:textId="66C43A1D" w:rsidR="00F05BCF" w:rsidRPr="00F05BCF" w:rsidRDefault="00F05BCF" w:rsidP="00F05BCF">
      <w:pPr>
        <w:pStyle w:val="TAMainText"/>
      </w:pPr>
      <w:r w:rsidRPr="00F05BCF">
        <w:t xml:space="preserve">All three topologies have a corresponding likelihood function that relates the observations to the kinetic parameters in question, as shown schematically in figure 2C </w:t>
      </w:r>
      <w:r w:rsidRPr="00F05BCF">
        <w:rPr>
          <w:highlight w:val="yellow"/>
        </w:rPr>
        <w:t xml:space="preserve">(see the SI for the </w:t>
      </w:r>
      <w:r w:rsidR="00540F82" w:rsidRPr="00F05BCF">
        <w:rPr>
          <w:highlight w:val="yellow"/>
        </w:rPr>
        <w:t>programmatic</w:t>
      </w:r>
      <w:r w:rsidRPr="00F05BCF">
        <w:rPr>
          <w:highlight w:val="yellow"/>
        </w:rPr>
        <w:t xml:space="preserve"> implementation of these likelihoods).</w:t>
      </w:r>
      <w:r w:rsidRPr="00F05BCF">
        <w:t xml:space="preserve"> While the GDH+HK system does not allow for full observability of the network, its likelihood does allow us to correlate the GDH and HK kinetic parameters, consequently leading to improved estimates of all parameters involved.</w:t>
      </w:r>
    </w:p>
    <w:p w14:paraId="2A677A45" w14:textId="64B0F2D0" w:rsidR="00F05BCF" w:rsidRPr="00F05BCF" w:rsidRDefault="00F05BCF" w:rsidP="00F05BCF">
      <w:pPr>
        <w:pStyle w:val="TAMainText"/>
      </w:pPr>
      <w:r w:rsidRPr="00F05BCF">
        <w:t xml:space="preserve">The resulting posterior estimates of combining all available data are shown in figure 3. For the GDH PEB’s, two different batches were used with different enzyme concentration, resulting in two distinct effective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F05BCF">
        <w:t xml:space="preserve"> parameters. Estimation of their respective values are performed under the assumption that the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Pr="00F05BCF">
        <w:t xml:space="preserve"> for the two substrates remain the same for both batches. By directly encoding this assumption into the combined likelihood functions, observations on both batches become relevant for estimation of all the parameters involved.</w:t>
      </w:r>
    </w:p>
    <w:p w14:paraId="6C255F63" w14:textId="77777777" w:rsidR="00BF24D5" w:rsidRDefault="00F05BCF" w:rsidP="00F05BCF">
      <w:pPr>
        <w:pStyle w:val="TAMainText"/>
        <w:sectPr w:rsidR="00BF24D5" w:rsidSect="00BF24D5">
          <w:type w:val="continuous"/>
          <w:pgSz w:w="12240" w:h="15840"/>
          <w:pgMar w:top="720" w:right="1094" w:bottom="720" w:left="1094" w:header="720" w:footer="720" w:gutter="0"/>
          <w:cols w:num="2" w:space="461"/>
        </w:sectPr>
      </w:pPr>
      <w:r w:rsidRPr="00F05BCF">
        <w:t xml:space="preserve">Correlating the parameter estimates of the individual enzymes through a joint likelihood function allows us to potentially improve parameter estimates by observing a system not directly related to those parameters. Thus, as more and more observations are made, any parameter estimates will increase in accuracy simply by the inclusion of more data. This iterative </w:t>
      </w:r>
    </w:p>
    <w:p w14:paraId="010F93E8" w14:textId="77777777" w:rsidR="00BF24D5" w:rsidRDefault="00BF24D5" w:rsidP="00BF24D5">
      <w:pPr>
        <w:pStyle w:val="TAMainText"/>
      </w:pPr>
      <w:bookmarkStart w:id="1" w:name="fig:datafusion"/>
      <w:r>
        <w:rPr>
          <w:noProof/>
        </w:rPr>
        <w:lastRenderedPageBreak/>
        <w:drawing>
          <wp:inline distT="0" distB="0" distL="0" distR="0" wp14:anchorId="064CC740" wp14:editId="4A84A742">
            <wp:extent cx="5943600" cy="4201205"/>
            <wp:effectExtent l="0" t="0" r="0" b="0"/>
            <wp:docPr id="34" name="Picture" descr="Figure 2: Combining diverse experimental datasets A, Three different ERN topologies are used in different reactors, and at different experimental conditions (varying input concentrations and volume of PEBs). B, Plots showing all collected observations at different input concentrations of glucose (x-axis) and co-factor (color intensity). The observed species is topology-dependent. C, Schematic of the causal network relating the observation likelihoods \mathcal{L}_x to the inferable parameters, where likelihoods corresponding to either the GDH or HK topology only relate to a subset of the parameters. The combined GDH,HK likelihood relates to every kinetic parameter in the probabilistic model. D,E Posterior parameter estimates obtained from the model combining all three (GDH, HK, GDH+HK) observation likelihoods. For the GDH k_{cat}, two estimates are obtained because PEBs with two different enzyme concentrations were used in different experiments."/>
            <wp:cNvGraphicFramePr/>
            <a:graphic xmlns:a="http://schemas.openxmlformats.org/drawingml/2006/main">
              <a:graphicData uri="http://schemas.openxmlformats.org/drawingml/2006/picture">
                <pic:pic xmlns:pic="http://schemas.openxmlformats.org/drawingml/2006/picture">
                  <pic:nvPicPr>
                    <pic:cNvPr id="35" name="Picture" descr="figures/fig_datafusion_alta.svg"/>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5943600" cy="4201205"/>
                    </a:xfrm>
                    <a:prstGeom prst="rect">
                      <a:avLst/>
                    </a:prstGeom>
                    <a:noFill/>
                    <a:ln w="9525">
                      <a:noFill/>
                      <a:headEnd/>
                      <a:tailEnd/>
                    </a:ln>
                  </pic:spPr>
                </pic:pic>
              </a:graphicData>
            </a:graphic>
          </wp:inline>
        </w:drawing>
      </w:r>
      <w:bookmarkEnd w:id="1"/>
    </w:p>
    <w:p w14:paraId="75D0AAFD" w14:textId="0255EB19" w:rsidR="00BF24D5" w:rsidRDefault="00BF24D5" w:rsidP="00BF24D5">
      <w:pPr>
        <w:pStyle w:val="VAFigureCaption"/>
      </w:pPr>
      <w:r w:rsidRPr="007E3798">
        <w:rPr>
          <w:b/>
          <w:bCs/>
        </w:rPr>
        <w:t>Figure 2:</w:t>
      </w:r>
      <w:r w:rsidRPr="007E3798">
        <w:t xml:space="preserve"> Combining diverse experimental datasets </w:t>
      </w:r>
      <w:r w:rsidRPr="007E3798">
        <w:rPr>
          <w:b/>
          <w:bCs/>
        </w:rPr>
        <w:t>A,</w:t>
      </w:r>
      <w:r w:rsidRPr="007E3798">
        <w:t xml:space="preserve"> </w:t>
      </w:r>
      <w:proofErr w:type="gramStart"/>
      <w:r w:rsidRPr="007E3798">
        <w:t>Three</w:t>
      </w:r>
      <w:proofErr w:type="gramEnd"/>
      <w:r w:rsidRPr="007E3798">
        <w:t xml:space="preserve"> different ERN topologies are used in different reactors, and at different experimental conditions (varying input concentrations and volume of PEBs). </w:t>
      </w:r>
      <w:r w:rsidRPr="007E3798">
        <w:rPr>
          <w:b/>
          <w:bCs/>
        </w:rPr>
        <w:t>B,</w:t>
      </w:r>
      <w:r w:rsidRPr="007E3798">
        <w:t xml:space="preserve"> Plots showing all collected observations at different input concentrations of glucose (x-axis) and co-factor (color intensity). The observed species is </w:t>
      </w:r>
      <w:proofErr w:type="gramStart"/>
      <w:r w:rsidRPr="007E3798">
        <w:t>topology-dependent</w:t>
      </w:r>
      <w:proofErr w:type="gramEnd"/>
      <w:r w:rsidRPr="007E3798">
        <w:t xml:space="preserve">. </w:t>
      </w:r>
      <w:r w:rsidRPr="007E3798">
        <w:rPr>
          <w:b/>
          <w:bCs/>
        </w:rPr>
        <w:t>C,</w:t>
      </w:r>
      <w:r w:rsidRPr="007E3798">
        <w:t xml:space="preserve"> Schematic of the causal network relating the observation likelihoods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x</m:t>
            </m:r>
          </m:sub>
        </m:sSub>
      </m:oMath>
      <w:r w:rsidRPr="007E3798">
        <w:t xml:space="preserve"> to the inferable parameters, where likelihoods corresponding to either the GDH or HK topology only relate to a subset of the parameters. The combined </w:t>
      </w:r>
      <w:proofErr w:type="gramStart"/>
      <w:r w:rsidRPr="007E3798">
        <w:t>GDH,HK</w:t>
      </w:r>
      <w:proofErr w:type="gramEnd"/>
      <w:r w:rsidRPr="007E3798">
        <w:t xml:space="preserve"> likelihood relates to every kinetic parameter in the probabilistic model. </w:t>
      </w:r>
      <w:proofErr w:type="gramStart"/>
      <w:r w:rsidRPr="007E3798">
        <w:rPr>
          <w:b/>
          <w:bCs/>
        </w:rPr>
        <w:t>D,E</w:t>
      </w:r>
      <w:proofErr w:type="gramEnd"/>
      <w:r w:rsidRPr="007E3798">
        <w:t xml:space="preserve"> Posterior parameter estimates obtained from the model combining all three (GDH, HK, GDH+HK) observation likelihoods. For the GDH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7E3798">
        <w:t>, two estimates are obtained because PEBs with two different enzyme concentrations were used in different experiments.</w:t>
      </w:r>
    </w:p>
    <w:p w14:paraId="613C9E53" w14:textId="77777777" w:rsidR="00BF24D5" w:rsidRDefault="00BF24D5" w:rsidP="00F05BCF">
      <w:pPr>
        <w:pStyle w:val="TAMainText"/>
        <w:sectPr w:rsidR="00BF24D5" w:rsidSect="00BF24D5">
          <w:type w:val="continuous"/>
          <w:pgSz w:w="12240" w:h="15840"/>
          <w:pgMar w:top="720" w:right="1094" w:bottom="720" w:left="1094" w:header="720" w:footer="720" w:gutter="0"/>
          <w:cols w:space="461"/>
        </w:sectPr>
      </w:pPr>
    </w:p>
    <w:p w14:paraId="5ECA7FE8" w14:textId="70C94E60" w:rsidR="00F05BCF" w:rsidRDefault="00F05BCF" w:rsidP="00F05BCF">
      <w:pPr>
        <w:pStyle w:val="TAMainText"/>
      </w:pPr>
      <w:r w:rsidRPr="00F05BCF">
        <w:t xml:space="preserve">improvement of estimates as more data becomes available is shown by the gradual shrinkage of posterior distributions, implying that the estimates become more precise. This improvement is most pronounced when little data is available (for example from 4 to 6 experiments), but gradually becomes less for larger datasets </w:t>
      </w:r>
      <w:r w:rsidRPr="00F05BCF">
        <w:rPr>
          <w:highlight w:val="yellow"/>
        </w:rPr>
        <w:t>(for example from 10 to 16 experiments, see SI).</w:t>
      </w:r>
    </w:p>
    <w:p w14:paraId="1CE433D0" w14:textId="383F2127" w:rsidR="00B40A5A" w:rsidRPr="00B40A5A" w:rsidRDefault="00B40A5A" w:rsidP="00B40A5A">
      <w:pPr>
        <w:pStyle w:val="TAMainText"/>
      </w:pPr>
      <w:r w:rsidRPr="00B40A5A">
        <w:t xml:space="preserve">Additionally, by estimating the uncertainty in every experiment individually, it becomes more practical for </w:t>
      </w:r>
      <w:proofErr w:type="gramStart"/>
      <w:r w:rsidRPr="00B40A5A">
        <w:t>a large number of</w:t>
      </w:r>
      <w:proofErr w:type="gramEnd"/>
      <w:r w:rsidRPr="00B40A5A">
        <w:t xml:space="preserve"> experiments to determine which ones have corresponding results, and which ones are potential outliers or contain experimental errors. This can be observed especially in the uncertainty estimates for two specific HK experiments, as shown in figure 4 One experiment, with experiment</w:t>
      </w:r>
      <w:r>
        <w:rPr>
          <w:lang w:val="en-NL"/>
        </w:rPr>
        <w:t xml:space="preserve"> code</w:t>
      </w:r>
      <w:r w:rsidRPr="00B40A5A">
        <w:t xml:space="preserve"> SNKS04, has a relatively low uncertainty estimates (figure 4A) and correspondingly, the posterior predictions obtained from the model are </w:t>
      </w:r>
      <w:proofErr w:type="gramStart"/>
      <w:r w:rsidRPr="00B40A5A">
        <w:t>similar to</w:t>
      </w:r>
      <w:proofErr w:type="gramEnd"/>
      <w:r w:rsidRPr="00B40A5A">
        <w:t xml:space="preserve"> the actual observations (figure 4B). However, another experiment stands out with a much higher uncertainty estimate (</w:t>
      </w:r>
      <m:oMath>
        <m:r>
          <w:rPr>
            <w:rFonts w:ascii="Cambria Math" w:hAnsi="Cambria Math"/>
          </w:rPr>
          <m:t>σ</m:t>
        </m:r>
        <m:r>
          <m:rPr>
            <m:sty m:val="p"/>
          </m:rPr>
          <w:rPr>
            <w:rFonts w:ascii="Cambria Math" w:hAnsi="Cambria Math"/>
          </w:rPr>
          <m:t>∼</m:t>
        </m:r>
        <m:r>
          <w:rPr>
            <w:rFonts w:ascii="Cambria Math" w:hAnsi="Cambria Math"/>
          </w:rPr>
          <m:t>400</m:t>
        </m:r>
        <m:r>
          <m:rPr>
            <m:sty m:val="p"/>
          </m:rPr>
          <w:rPr>
            <w:rFonts w:ascii="Cambria Math" w:hAnsi="Cambria Math"/>
          </w:rPr>
          <m:t>-</m:t>
        </m:r>
        <m:r>
          <w:rPr>
            <w:rFonts w:ascii="Cambria Math" w:hAnsi="Cambria Math"/>
          </w:rPr>
          <m:t>600 μM</m:t>
        </m:r>
      </m:oMath>
      <w:r w:rsidRPr="00B40A5A">
        <w:t xml:space="preserve">), which indicates some unknown error in the observations made during that experiment. Consequently, the posterior predictions show a very large spread and do not </w:t>
      </w:r>
      <w:r w:rsidRPr="00B40A5A">
        <w:t>correlate well with the actual observations (figure 4C). Importantly, these uncertainty estimates are obtained by conditioning of the individual observations on the complete dataset of all experiments. Large uncertainty estimates therefore imply results that do not correspond with most other performed experiments.</w:t>
      </w:r>
    </w:p>
    <w:p w14:paraId="79A47638" w14:textId="1B43626C" w:rsidR="00B40A5A" w:rsidRDefault="00B40A5A" w:rsidP="00B40A5A">
      <w:pPr>
        <w:pStyle w:val="TAMainText"/>
      </w:pPr>
      <w:r w:rsidRPr="00B40A5A">
        <w:t xml:space="preserve">By estimating the uncertainty parameters alongside </w:t>
      </w:r>
      <w:proofErr w:type="gramStart"/>
      <w:r w:rsidRPr="00B40A5A">
        <w:t>all of</w:t>
      </w:r>
      <w:proofErr w:type="gramEnd"/>
      <w:r w:rsidRPr="00B40A5A">
        <w:t xml:space="preserve"> the kinetic parameters, individual experiments are allowed to be ‘wrong’, and consequently influence the final parameter estimates less </w:t>
      </w:r>
      <w:r w:rsidR="00DC30EA" w:rsidRPr="00B40A5A">
        <w:t>than</w:t>
      </w:r>
      <w:r w:rsidRPr="00B40A5A">
        <w:t xml:space="preserve"> other experiments. While not a solution for badly performed experiments, it does protect against drawing incorrect conclusions from incorrect data. Consequently, the uncertainty estimates indirectly act as an automatic weighting factor for individual experiments, where experiments with higher estimated uncertainty are less relevant towards the kinetic parameter estimations. It can also function as a key indicator for experiments influenced by an unknown source of error or systematic bias, especially in cases where large datasets collected over longer </w:t>
      </w:r>
      <w:r w:rsidR="00B837CB" w:rsidRPr="00B40A5A">
        <w:t>time periods</w:t>
      </w:r>
      <w:r w:rsidRPr="00B40A5A">
        <w:t xml:space="preserve"> are involved.</w:t>
      </w:r>
    </w:p>
    <w:p w14:paraId="005E8EDC" w14:textId="77777777" w:rsidR="00BF24D5" w:rsidRDefault="00BF24D5" w:rsidP="00BF24D5">
      <w:pPr>
        <w:pStyle w:val="TAMainText"/>
        <w:sectPr w:rsidR="00BF24D5" w:rsidSect="00BF24D5">
          <w:type w:val="continuous"/>
          <w:pgSz w:w="12240" w:h="15840"/>
          <w:pgMar w:top="720" w:right="1094" w:bottom="720" w:left="1094" w:header="720" w:footer="720" w:gutter="0"/>
          <w:cols w:num="2" w:space="461"/>
        </w:sectPr>
      </w:pPr>
      <w:bookmarkStart w:id="2" w:name="fig:datafusionb"/>
    </w:p>
    <w:p w14:paraId="41872C05" w14:textId="77777777" w:rsidR="00BF24D5" w:rsidRDefault="00BF24D5" w:rsidP="00BF24D5">
      <w:pPr>
        <w:pStyle w:val="TAMainText"/>
        <w:rPr>
          <w:bCs/>
        </w:rPr>
      </w:pPr>
      <w:bookmarkStart w:id="3" w:name="fig:datafusion2"/>
      <w:r>
        <w:rPr>
          <w:noProof/>
        </w:rPr>
        <w:lastRenderedPageBreak/>
        <w:drawing>
          <wp:inline distT="0" distB="0" distL="0" distR="0" wp14:anchorId="03F1BC29" wp14:editId="6BCC15FB">
            <wp:extent cx="5943600" cy="2096180"/>
            <wp:effectExtent l="0" t="0" r="0" b="0"/>
            <wp:docPr id="39" name="Picture" descr="Figure 3: Iterative posterior updating  A,B Posterior parameter estimates obtained from the model combining all three (GDH, HK, GDH+HK) observation likelihoods. For every parameter, the distributions are shown for 3 different dataset sizes, with respectively 4, 6, and 16 experiments included. Distributions are shifted and scaled to increase visibility. For the GDH k_{cat}, two estimates are obtained because PEBs with two different enzyme concentrations were used in different experiments."/>
            <wp:cNvGraphicFramePr/>
            <a:graphic xmlns:a="http://schemas.openxmlformats.org/drawingml/2006/main">
              <a:graphicData uri="http://schemas.openxmlformats.org/drawingml/2006/picture">
                <pic:pic xmlns:pic="http://schemas.openxmlformats.org/drawingml/2006/picture">
                  <pic:nvPicPr>
                    <pic:cNvPr id="40" name="Picture" descr="figures/fig_datafusion_altb.svg"/>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943600" cy="2096180"/>
                    </a:xfrm>
                    <a:prstGeom prst="rect">
                      <a:avLst/>
                    </a:prstGeom>
                    <a:noFill/>
                    <a:ln w="9525">
                      <a:noFill/>
                      <a:headEnd/>
                      <a:tailEnd/>
                    </a:ln>
                  </pic:spPr>
                </pic:pic>
              </a:graphicData>
            </a:graphic>
          </wp:inline>
        </w:drawing>
      </w:r>
      <w:bookmarkEnd w:id="3"/>
    </w:p>
    <w:p w14:paraId="79B0852B" w14:textId="77777777" w:rsidR="00BF24D5" w:rsidRPr="007E3798" w:rsidRDefault="00BF24D5" w:rsidP="00BF24D5">
      <w:pPr>
        <w:pStyle w:val="VAFigureCaption"/>
      </w:pPr>
      <w:r w:rsidRPr="007E3798">
        <w:rPr>
          <w:b/>
          <w:bCs/>
        </w:rPr>
        <w:t>Figure 3:</w:t>
      </w:r>
      <w:r w:rsidRPr="007E3798">
        <w:t xml:space="preserve"> </w:t>
      </w:r>
      <w:r w:rsidRPr="007E3798">
        <w:rPr>
          <w:bCs/>
        </w:rPr>
        <w:t>Iterative posterior updating</w:t>
      </w:r>
      <w:r w:rsidRPr="007E3798">
        <w:t xml:space="preserve"> </w:t>
      </w:r>
      <w:proofErr w:type="gramStart"/>
      <w:r w:rsidRPr="007E3798">
        <w:rPr>
          <w:b/>
        </w:rPr>
        <w:t>A,B</w:t>
      </w:r>
      <w:proofErr w:type="gramEnd"/>
      <w:r w:rsidRPr="007E3798">
        <w:t xml:space="preserve"> Posterior parameter estimates obtained from the model combining all three (GDH, HK, GDH+HK) observation likelihoods. For every parameter, the distributions are shown for 3 different dataset sizes, with respectively 4, 6, and 16 experiments included. Distributions are shifted and scaled to increase visibility. For the GDH </w:t>
      </w:r>
      <m:oMath>
        <m:sSub>
          <m:sSubPr>
            <m:ctrlPr>
              <w:rPr>
                <w:rFonts w:ascii="Cambria Math" w:hAnsi="Cambria Math"/>
              </w:rPr>
            </m:ctrlPr>
          </m:sSubPr>
          <m:e>
            <m:r>
              <w:rPr>
                <w:rFonts w:ascii="Cambria Math" w:hAnsi="Cambria Math"/>
              </w:rPr>
              <m:t>k</m:t>
            </m:r>
          </m:e>
          <m:sub>
            <m:r>
              <w:rPr>
                <w:rFonts w:ascii="Cambria Math" w:hAnsi="Cambria Math"/>
              </w:rPr>
              <m:t>cat</m:t>
            </m:r>
          </m:sub>
        </m:sSub>
      </m:oMath>
      <w:r w:rsidRPr="007E3798">
        <w:t>, two estimates are obtained because PEBs with two different enzyme concentrations were used in different experiments.</w:t>
      </w:r>
    </w:p>
    <w:p w14:paraId="3C237EA8" w14:textId="77777777" w:rsidR="00BF24D5" w:rsidRDefault="00BF24D5" w:rsidP="00BF24D5">
      <w:pPr>
        <w:pStyle w:val="TAMainText"/>
        <w:sectPr w:rsidR="00BF24D5" w:rsidSect="00BF24D5">
          <w:type w:val="continuous"/>
          <w:pgSz w:w="12240" w:h="15840"/>
          <w:pgMar w:top="720" w:right="1094" w:bottom="720" w:left="1094" w:header="720" w:footer="720" w:gutter="0"/>
          <w:cols w:space="461"/>
        </w:sectPr>
      </w:pPr>
    </w:p>
    <w:p w14:paraId="7A97134B" w14:textId="5EAF9459" w:rsidR="00BF24D5" w:rsidRPr="00F05BCF" w:rsidRDefault="00BF24D5" w:rsidP="0016074D">
      <w:pPr>
        <w:pStyle w:val="VAFigureCaption"/>
        <w:rPr>
          <w:kern w:val="21"/>
          <w:sz w:val="19"/>
        </w:rPr>
      </w:pPr>
      <w:r>
        <w:rPr>
          <w:noProof/>
        </w:rPr>
        <w:drawing>
          <wp:inline distT="0" distB="0" distL="0" distR="0" wp14:anchorId="022946E8" wp14:editId="0491DC65">
            <wp:extent cx="3009900" cy="2743200"/>
            <wp:effectExtent l="0" t="0" r="0" b="0"/>
            <wp:docPr id="44" name="Picture" descr="Figure 4: Evaluating uncertainty estimates A, Posterior experimental uncertainty estimates for two specific HK-experiments, obtained from the posterior distributions calculated from the full dataset of all experiments. One experiment (green, SNKS04) has a low estimated uncertainty, while the other experiment (blue, SNCA18) has a much higher estimated uncertainty. B,  Associated observed datapoints of the low-uncertainty experiment, the posterior predictive distribution of expected observations, and 95% CI quantiles (black) C,  Associated observation datapoints of the high-uncertainty experiment, the posterior predictive distributions of the expected observations, and 95% CI quantiles (black)."/>
            <wp:cNvGraphicFramePr/>
            <a:graphic xmlns:a="http://schemas.openxmlformats.org/drawingml/2006/main">
              <a:graphicData uri="http://schemas.openxmlformats.org/drawingml/2006/picture">
                <pic:pic xmlns:pic="http://schemas.openxmlformats.org/drawingml/2006/picture">
                  <pic:nvPicPr>
                    <pic:cNvPr id="45" name="Picture" descr="figures/fig_datafusionb.svg"/>
                    <pic:cNvPicPr>
                      <a:picLocks noChangeAspect="1" noChangeArrowheads="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3009900" cy="2743200"/>
                    </a:xfrm>
                    <a:prstGeom prst="rect">
                      <a:avLst/>
                    </a:prstGeom>
                    <a:noFill/>
                    <a:ln w="9525">
                      <a:noFill/>
                      <a:headEnd/>
                      <a:tailEnd/>
                    </a:ln>
                  </pic:spPr>
                </pic:pic>
              </a:graphicData>
            </a:graphic>
          </wp:inline>
        </w:drawing>
      </w:r>
      <w:bookmarkEnd w:id="2"/>
    </w:p>
    <w:p w14:paraId="08DBFD74" w14:textId="6AC0C550" w:rsidR="00BF24D5" w:rsidRPr="00B40A5A" w:rsidRDefault="00BF24D5" w:rsidP="00BF24D5">
      <w:pPr>
        <w:pStyle w:val="VAFigureCaption"/>
      </w:pPr>
      <w:r w:rsidRPr="00781DB8">
        <w:rPr>
          <w:b/>
          <w:bCs/>
        </w:rPr>
        <w:t>Figure 4:</w:t>
      </w:r>
      <w:r w:rsidRPr="00781DB8">
        <w:t xml:space="preserve"> Evaluating uncertainty estimates </w:t>
      </w:r>
      <w:r w:rsidRPr="00781DB8">
        <w:rPr>
          <w:b/>
          <w:bCs/>
        </w:rPr>
        <w:t>A,</w:t>
      </w:r>
      <w:r w:rsidRPr="00781DB8">
        <w:t xml:space="preserve"> Posterior experimental uncertainty estimates for two specific HK-experiments, obtained from the posterior distributions calculated from the full dataset of all experiments. One experiment (green, SNKS04) has a low estimated uncertainty, while the other experiment (blue, SNCA18) has a much higher estimated uncertainty. </w:t>
      </w:r>
      <w:proofErr w:type="gramStart"/>
      <w:r w:rsidRPr="00781DB8">
        <w:rPr>
          <w:b/>
          <w:bCs/>
        </w:rPr>
        <w:t xml:space="preserve">B, </w:t>
      </w:r>
      <w:r w:rsidRPr="00781DB8">
        <w:t xml:space="preserve"> Associated</w:t>
      </w:r>
      <w:proofErr w:type="gramEnd"/>
      <w:r w:rsidRPr="00781DB8">
        <w:t xml:space="preserve"> observed datapoints of the low-uncertainty experiment, the posterior predictive distribution of expected observations, and 95% CI quantiles (black) </w:t>
      </w:r>
      <w:r w:rsidRPr="00781DB8">
        <w:rPr>
          <w:b/>
          <w:bCs/>
        </w:rPr>
        <w:t xml:space="preserve">C, </w:t>
      </w:r>
      <w:r w:rsidRPr="00781DB8">
        <w:t xml:space="preserve"> Associated observation datapoints of the high-uncertainty experiment, the posterior predictive distributions of the expected observations, and 95% CI quantiles (black).</w:t>
      </w:r>
    </w:p>
    <w:p w14:paraId="156E8720" w14:textId="77777777" w:rsidR="00B40A5A" w:rsidRPr="00B40A5A" w:rsidRDefault="00B40A5A" w:rsidP="00B40A5A">
      <w:pPr>
        <w:pStyle w:val="TAMainText"/>
        <w:rPr>
          <w:b/>
        </w:rPr>
      </w:pPr>
      <w:r w:rsidRPr="00B40A5A">
        <w:rPr>
          <w:b/>
          <w:bCs/>
        </w:rPr>
        <w:t>Comparing reaction mechanism hypotheses</w:t>
      </w:r>
      <w:r w:rsidRPr="00B40A5A">
        <w:rPr>
          <w:b/>
          <w:bCs/>
          <w:lang w:val="en-NL"/>
        </w:rPr>
        <w:t xml:space="preserve">. </w:t>
      </w:r>
      <w:r w:rsidRPr="006267C5">
        <w:rPr>
          <w:highlight w:val="yellow"/>
        </w:rPr>
        <w:t>TODO: Update figure and text with latest data when available</w:t>
      </w:r>
    </w:p>
    <w:p w14:paraId="4C42A034" w14:textId="77777777" w:rsidR="00B40A5A" w:rsidRPr="00B40A5A" w:rsidRDefault="00B40A5A" w:rsidP="00B40A5A">
      <w:pPr>
        <w:pStyle w:val="TAMainText"/>
      </w:pPr>
      <w:r w:rsidRPr="00B40A5A">
        <w:t>The microscopic mechanisms underlying enzymatic reactions often allow for the creation of more complex kinetic models than simple Michaelis-Menten kinetics. However, a more complex model, with more kinetic parameters, does not necessarily imply a more useful model. Instead, in the presence of uncertain data, it can lead to overfitting and unrealistically high certainty in the estimates.</w:t>
      </w:r>
    </w:p>
    <w:p w14:paraId="3308D2F8" w14:textId="77777777" w:rsidR="00B40A5A" w:rsidRPr="00B40A5A" w:rsidRDefault="00B40A5A" w:rsidP="00B40A5A">
      <w:pPr>
        <w:pStyle w:val="TAMainText"/>
      </w:pPr>
      <w:r w:rsidRPr="00B40A5A">
        <w:t xml:space="preserve">In figure 5 we show how the posterior estimates obtained using our Bayesian approach, can be used to compare different hypotheses for the reaction mechanism and associated kinetics of glucose-6-phosphate dehydrogenase (G6PDH) PEBs. From a set of experiments performed at varying experimental conditions (figure 5A), we propose </w:t>
      </w:r>
      <w:proofErr w:type="gramStart"/>
      <w:r w:rsidRPr="00B40A5A">
        <w:t>a number of</w:t>
      </w:r>
      <w:proofErr w:type="gramEnd"/>
      <w:r w:rsidRPr="00B40A5A">
        <w:t xml:space="preserve"> different hypotheses describing the suspected mechanism of product inhibition by NADH on the reaction rate (figure 5B). We also include a 0-hypothesis describing a mechanism where the formation of NADH has no inhibiting effect, although the inclusion of a 0-hypothesis is not necessary for using this methodology.</w:t>
      </w:r>
    </w:p>
    <w:p w14:paraId="74923308" w14:textId="18C195B1" w:rsidR="00B40A5A" w:rsidRPr="00B40A5A" w:rsidRDefault="00B40A5A" w:rsidP="00B40A5A">
      <w:pPr>
        <w:pStyle w:val="TAMainText"/>
      </w:pPr>
      <w:r w:rsidRPr="00B40A5A">
        <w:t>We consider 3 modes of NADH inhibition: competitive inhibition of the NAD-binding site (</w:t>
      </w:r>
      <m:oMath>
        <m:sSub>
          <m:sSubPr>
            <m:ctrlPr>
              <w:rPr>
                <w:rFonts w:ascii="Cambria Math" w:hAnsi="Cambria Math"/>
              </w:rPr>
            </m:ctrlPr>
          </m:sSubPr>
          <m:e>
            <m:r>
              <w:rPr>
                <w:rFonts w:ascii="Cambria Math" w:hAnsi="Cambria Math"/>
              </w:rPr>
              <m:t>H</m:t>
            </m:r>
          </m:e>
          <m:sub>
            <m:r>
              <w:rPr>
                <w:rFonts w:ascii="Cambria Math" w:hAnsi="Cambria Math"/>
              </w:rPr>
              <m:t>1</m:t>
            </m:r>
          </m:sub>
        </m:sSub>
      </m:oMath>
      <w:r w:rsidRPr="00B40A5A">
        <w:t>), competitive inhibition of the G6P-binding site (</w:t>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B40A5A">
        <w:t>), and cooperative non-competitive inhibition of the enzyme activity (</w:t>
      </w:r>
      <m:oMath>
        <m:sSub>
          <m:sSubPr>
            <m:ctrlPr>
              <w:rPr>
                <w:rFonts w:ascii="Cambria Math" w:hAnsi="Cambria Math"/>
              </w:rPr>
            </m:ctrlPr>
          </m:sSubPr>
          <m:e>
            <m:r>
              <w:rPr>
                <w:rFonts w:ascii="Cambria Math" w:hAnsi="Cambria Math"/>
              </w:rPr>
              <m:t>H</m:t>
            </m:r>
          </m:e>
          <m:sub>
            <m:r>
              <w:rPr>
                <w:rFonts w:ascii="Cambria Math" w:hAnsi="Cambria Math"/>
              </w:rPr>
              <m:t>3</m:t>
            </m:r>
          </m:sub>
        </m:sSub>
      </m:oMath>
      <w:r w:rsidRPr="00B40A5A">
        <w:t xml:space="preserve">). All four hypotheses result in posterior distributions that give well-defined parameter estimates (figure 5C), from which it is difficult to conclude the most likely hypothesis. Instead, because the experimental noise per experiment is estimated alongside the kinetic parameters, the zero-hypothesis yields unrealistically precise estimates, due to the algorithm indicating that under the assumption that this hypothesis is true, one of the experiments included </w:t>
      </w:r>
      <w:r w:rsidR="00C6697F" w:rsidRPr="00B40A5A">
        <w:t>must</w:t>
      </w:r>
      <w:r w:rsidRPr="00B40A5A">
        <w:t xml:space="preserve"> contain very large errors </w:t>
      </w:r>
      <w:r w:rsidRPr="00B40A5A">
        <w:rPr>
          <w:highlight w:val="yellow"/>
        </w:rPr>
        <w:t>(see SI).</w:t>
      </w:r>
      <w:r w:rsidRPr="00B40A5A">
        <w:t xml:space="preserve"> The three hypotheses that do model the influence product-inhibition have similar precisions in their parameter estimates.</w:t>
      </w:r>
    </w:p>
    <w:p w14:paraId="27BCA9ED" w14:textId="5760159F" w:rsidR="00B40A5A" w:rsidRPr="00B40A5A" w:rsidRDefault="00B40A5A" w:rsidP="00B40A5A">
      <w:pPr>
        <w:pStyle w:val="TAMainText"/>
      </w:pPr>
      <w:r w:rsidRPr="00B40A5A">
        <w:t xml:space="preserve">To compare all </w:t>
      </w:r>
      <w:proofErr w:type="gramStart"/>
      <w:r w:rsidRPr="00B40A5A">
        <w:t>hypotheses, and</w:t>
      </w:r>
      <w:proofErr w:type="gramEnd"/>
      <w:r w:rsidRPr="00B40A5A">
        <w:t xml:space="preserve"> determine the most (and least) likely ones, we perform a Pareto Smoothed Importance Sampling Leave-one-out (PSIS-LOO) cross-validation directly from the posterior probability distributions</w:t>
      </w:r>
      <w:hyperlink w:anchor="ref-Vehtari2017">
        <w:r w:rsidRPr="00B40A5A">
          <w:rPr>
            <w:rStyle w:val="Hyperlink"/>
            <w:i/>
            <w:vertAlign w:val="superscript"/>
          </w:rPr>
          <w:t>30</w:t>
        </w:r>
      </w:hyperlink>
      <w:r w:rsidRPr="00B40A5A">
        <w:t>. This test efficiently determines the model that approximates the observed data best, while taking into consideration the complexity of the models (</w:t>
      </w:r>
      <w:proofErr w:type="gramStart"/>
      <w:r w:rsidRPr="00B40A5A">
        <w:t>e.g.</w:t>
      </w:r>
      <w:proofErr w:type="gramEnd"/>
      <w:r w:rsidRPr="00B40A5A">
        <w:t xml:space="preserve"> the number of kinetic parameters involved) to prevent overfitting. From this hypothesis comparison we can conclude that given the experiments performed up to this point, a cooperative non-competitive inhibition is the most likely product-inhibition mechanism </w:t>
      </w:r>
      <w:r w:rsidR="006267C5" w:rsidRPr="00B40A5A">
        <w:t>occurring</w:t>
      </w:r>
      <w:r w:rsidRPr="00B40A5A">
        <w:t xml:space="preserve"> in the G6PDH PEBs, although the other reaction mechanisms cannot yet be assumed out-of-question. Similarly, while the zero-hypothesis is likely not correct, a small chance exists that indeed one experiment does contain large experimental errors and is therefore unreliable.</w:t>
      </w:r>
    </w:p>
    <w:p w14:paraId="4BEB8657" w14:textId="77777777" w:rsidR="00BF24D5" w:rsidRDefault="00BF24D5" w:rsidP="00B40A5A">
      <w:pPr>
        <w:pStyle w:val="TESectionHeading"/>
        <w:rPr>
          <w:lang w:val="en-NL"/>
        </w:rPr>
      </w:pPr>
    </w:p>
    <w:p w14:paraId="258D9711" w14:textId="35D0AF9F" w:rsidR="00685B52" w:rsidRDefault="00685B52" w:rsidP="00B40A5A">
      <w:pPr>
        <w:pStyle w:val="TESectionHeading"/>
        <w:rPr>
          <w:lang w:val="en-NL"/>
        </w:rPr>
        <w:sectPr w:rsidR="00685B52" w:rsidSect="00BF24D5">
          <w:type w:val="continuous"/>
          <w:pgSz w:w="12240" w:h="15840"/>
          <w:pgMar w:top="720" w:right="1094" w:bottom="720" w:left="1094" w:header="720" w:footer="720" w:gutter="0"/>
          <w:cols w:num="2" w:space="461"/>
        </w:sectPr>
      </w:pPr>
    </w:p>
    <w:p w14:paraId="4BE89DB0" w14:textId="77777777" w:rsidR="00BF24D5" w:rsidRDefault="00BF24D5" w:rsidP="00BF24D5">
      <w:pPr>
        <w:pStyle w:val="TAMainText"/>
      </w:pPr>
      <w:bookmarkStart w:id="4" w:name="fig:mechanisms"/>
      <w:r>
        <w:rPr>
          <w:noProof/>
        </w:rPr>
        <w:drawing>
          <wp:inline distT="0" distB="0" distL="0" distR="0" wp14:anchorId="433040AE" wp14:editId="2D2E366B">
            <wp:extent cx="5943600" cy="4201205"/>
            <wp:effectExtent l="0" t="0" r="0" b="0"/>
            <wp:docPr id="50" name="Picture" descr="Figure 5: Comparing reaction mechanism hypotheses A, Steady-state concentrations obtained during two experiments, from a G6PDH system at different glucose-6-phosphate input concentrations and NAD input concentrations. B, Four different hypotheses for Michaelis-Menten mechanisms without (H_0), and with NADH product inhibition (H_1-H_3). Only the reaction-rate is shown, but full sets of ODE’s with additional flow-terms are used in the probabilistic model. C, Posterior parameter estimates for all four hypotheses. H_0 does not include an inhibition constant KI_{NADH}, but all other hypotheses do. D, Comparison of the PSIS-LOO information criterion for all four hypotheses (colored), and standard errors of the difference in information criterion with respect to the top-ranked model (grey)."/>
            <wp:cNvGraphicFramePr/>
            <a:graphic xmlns:a="http://schemas.openxmlformats.org/drawingml/2006/main">
              <a:graphicData uri="http://schemas.openxmlformats.org/drawingml/2006/picture">
                <pic:pic xmlns:pic="http://schemas.openxmlformats.org/drawingml/2006/picture">
                  <pic:nvPicPr>
                    <pic:cNvPr id="51" name="Picture" descr="figures/fig_mechanisms.svg"/>
                    <pic:cNvPicPr>
                      <a:picLocks noChangeAspect="1" noChangeArrowheads="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bwMode="auto">
                    <a:xfrm>
                      <a:off x="0" y="0"/>
                      <a:ext cx="5943600" cy="4201205"/>
                    </a:xfrm>
                    <a:prstGeom prst="rect">
                      <a:avLst/>
                    </a:prstGeom>
                    <a:noFill/>
                    <a:ln w="9525">
                      <a:noFill/>
                      <a:headEnd/>
                      <a:tailEnd/>
                    </a:ln>
                  </pic:spPr>
                </pic:pic>
              </a:graphicData>
            </a:graphic>
          </wp:inline>
        </w:drawing>
      </w:r>
      <w:bookmarkEnd w:id="4"/>
    </w:p>
    <w:p w14:paraId="35F64134" w14:textId="77777777" w:rsidR="00BF24D5" w:rsidRPr="00781DB8" w:rsidRDefault="00BF24D5" w:rsidP="00BF24D5">
      <w:pPr>
        <w:pStyle w:val="VAFigureCaption"/>
      </w:pPr>
      <w:r w:rsidRPr="00781DB8">
        <w:rPr>
          <w:b/>
          <w:bCs/>
        </w:rPr>
        <w:t>Figure 5:</w:t>
      </w:r>
      <w:r w:rsidRPr="00781DB8">
        <w:t xml:space="preserve"> Comparing reaction mechanism hypotheses </w:t>
      </w:r>
      <w:r w:rsidRPr="00781DB8">
        <w:rPr>
          <w:b/>
          <w:bCs/>
        </w:rPr>
        <w:t>A,</w:t>
      </w:r>
      <w:r w:rsidRPr="00781DB8">
        <w:t xml:space="preserve"> Steady-state concentrations obtained during two experiments, from a G6PDH system at different glucose-6-phosphate input concentrations and NAD input concentrations. </w:t>
      </w:r>
      <w:r w:rsidRPr="00781DB8">
        <w:rPr>
          <w:b/>
          <w:bCs/>
        </w:rPr>
        <w:t>B,</w:t>
      </w:r>
      <w:r w:rsidRPr="00781DB8">
        <w:t xml:space="preserve"> Four different hypotheses for Michaelis-Menten mechanisms without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781DB8">
        <w:t>), and with NADH product inhibition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781DB8">
        <w:t>-</w:t>
      </w:r>
      <m:oMath>
        <m:sSub>
          <m:sSubPr>
            <m:ctrlPr>
              <w:rPr>
                <w:rFonts w:ascii="Cambria Math" w:hAnsi="Cambria Math"/>
              </w:rPr>
            </m:ctrlPr>
          </m:sSubPr>
          <m:e>
            <m:r>
              <w:rPr>
                <w:rFonts w:ascii="Cambria Math" w:hAnsi="Cambria Math"/>
              </w:rPr>
              <m:t>H</m:t>
            </m:r>
          </m:e>
          <m:sub>
            <m:r>
              <m:rPr>
                <m:sty m:val="p"/>
              </m:rPr>
              <w:rPr>
                <w:rFonts w:ascii="Cambria Math" w:hAnsi="Cambria Math"/>
              </w:rPr>
              <m:t>3</m:t>
            </m:r>
          </m:sub>
        </m:sSub>
      </m:oMath>
      <w:r w:rsidRPr="00781DB8">
        <w:t xml:space="preserve">). Only the reaction-rate is shown, but full sets of </w:t>
      </w:r>
      <w:proofErr w:type="gramStart"/>
      <w:r w:rsidRPr="00781DB8">
        <w:t>ODE’s</w:t>
      </w:r>
      <w:proofErr w:type="gramEnd"/>
      <w:r w:rsidRPr="00781DB8">
        <w:t xml:space="preserve"> with additional flow-terms are used in the probabilistic model. </w:t>
      </w:r>
      <w:r w:rsidRPr="00781DB8">
        <w:rPr>
          <w:b/>
          <w:bCs/>
        </w:rPr>
        <w:t>C,</w:t>
      </w:r>
      <w:r w:rsidRPr="00781DB8">
        <w:t xml:space="preserve"> Posterior parameter estimates for all four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781DB8">
        <w:t xml:space="preserve"> does not include an inhibition constant </w:t>
      </w:r>
      <m:oMath>
        <m:r>
          <w:rPr>
            <w:rFonts w:ascii="Cambria Math" w:hAnsi="Cambria Math"/>
          </w:rPr>
          <m:t>K</m:t>
        </m:r>
        <m:sSub>
          <m:sSubPr>
            <m:ctrlPr>
              <w:rPr>
                <w:rFonts w:ascii="Cambria Math" w:hAnsi="Cambria Math"/>
              </w:rPr>
            </m:ctrlPr>
          </m:sSubPr>
          <m:e>
            <m:r>
              <w:rPr>
                <w:rFonts w:ascii="Cambria Math" w:hAnsi="Cambria Math"/>
              </w:rPr>
              <m:t>I</m:t>
            </m:r>
          </m:e>
          <m:sub>
            <m:r>
              <w:rPr>
                <w:rFonts w:ascii="Cambria Math" w:hAnsi="Cambria Math"/>
              </w:rPr>
              <m:t>NADH</m:t>
            </m:r>
          </m:sub>
        </m:sSub>
      </m:oMath>
      <w:r w:rsidRPr="00781DB8">
        <w:t xml:space="preserve">, but all other hypotheses do. </w:t>
      </w:r>
      <w:r w:rsidRPr="00781DB8">
        <w:rPr>
          <w:b/>
          <w:bCs/>
        </w:rPr>
        <w:t>D,</w:t>
      </w:r>
      <w:r w:rsidRPr="00781DB8">
        <w:t xml:space="preserve"> Comparison of the PSIS-LOO information criterion for all four hypotheses (colored), and standard errors of the difference in information criterion with respect to the top-ranked model (grey).</w:t>
      </w:r>
    </w:p>
    <w:p w14:paraId="43E92A63" w14:textId="77777777" w:rsidR="00BF24D5" w:rsidRPr="00BF24D5" w:rsidRDefault="00BF24D5" w:rsidP="00B40A5A">
      <w:pPr>
        <w:pStyle w:val="TESectionHeading"/>
        <w:sectPr w:rsidR="00BF24D5" w:rsidRPr="00BF24D5" w:rsidSect="00BF24D5">
          <w:type w:val="continuous"/>
          <w:pgSz w:w="12240" w:h="15840"/>
          <w:pgMar w:top="720" w:right="1094" w:bottom="720" w:left="1094" w:header="720" w:footer="720" w:gutter="0"/>
          <w:cols w:space="461"/>
        </w:sectPr>
      </w:pPr>
    </w:p>
    <w:p w14:paraId="647BF82F" w14:textId="62AAC244" w:rsidR="00F05BCF" w:rsidRDefault="00B40A5A" w:rsidP="00B40A5A">
      <w:pPr>
        <w:pStyle w:val="TESectionHeading"/>
        <w:rPr>
          <w:lang w:val="en-NL"/>
        </w:rPr>
      </w:pPr>
      <w:r>
        <w:rPr>
          <w:lang w:val="en-NL"/>
        </w:rPr>
        <w:t>Conclusion &amp; Outlook</w:t>
      </w:r>
    </w:p>
    <w:p w14:paraId="7854E212" w14:textId="799F2788" w:rsidR="00B40A5A" w:rsidRPr="00B40A5A" w:rsidRDefault="00B40A5A" w:rsidP="00D56E62">
      <w:pPr>
        <w:pStyle w:val="TAMainText"/>
      </w:pPr>
      <w:r w:rsidRPr="00B40A5A">
        <w:t xml:space="preserve">We have demonstrated how a Bayesian approach towards analyzing enzymatic reaction networks allows for more accurate inference of the kinetics in these networks, while simultaneously </w:t>
      </w:r>
      <w:proofErr w:type="gramStart"/>
      <w:r w:rsidRPr="00B40A5A">
        <w:t>taking into account</w:t>
      </w:r>
      <w:proofErr w:type="gramEnd"/>
      <w:r w:rsidRPr="00B40A5A">
        <w:t xml:space="preserve"> any experimental or model-related</w:t>
      </w:r>
      <w:r w:rsidR="00D56E62">
        <w:rPr>
          <w:lang w:val="en-NL"/>
        </w:rPr>
        <w:t xml:space="preserve"> </w:t>
      </w:r>
      <w:r w:rsidRPr="00B40A5A">
        <w:t xml:space="preserve">uncertainties. Using this approach, we have shown how experimental data can be combined in one coherent framework, </w:t>
      </w:r>
      <w:proofErr w:type="gramStart"/>
      <w:r w:rsidRPr="00B40A5A">
        <w:t>in order for</w:t>
      </w:r>
      <w:proofErr w:type="gramEnd"/>
      <w:r w:rsidRPr="00B40A5A">
        <w:t xml:space="preserve"> us to correlate the findings in these experiments and improve the estimation of parameters, as well as outlier detection. This approach essentially allows us to continuously improve these estimates further by iteratively adding more experimental data to our models. Moreover, this means that any new experiment might have the potential to unlock more information from older experiments in the process, enabling much more efficient data gathering. Lastly, we have shown how this approach can be used to compare the likelihood of different reaction mechanism hypothesis. Comparing reaction mechanisms from a probabilistic perspective is a potentially powerful tool that can be used to make informed decisions about the next best experiments to perform when a lot of different mechanisms are under consideration. Importantly, it can equally be used in re-analyzing old datasets </w:t>
      </w:r>
      <w:proofErr w:type="gramStart"/>
      <w:r w:rsidRPr="00B40A5A">
        <w:t>in light of</w:t>
      </w:r>
      <w:proofErr w:type="gramEnd"/>
      <w:r w:rsidRPr="00B40A5A">
        <w:t xml:space="preserve"> newly discovered or proposed mechanisms, or when new data becomes available. However, care </w:t>
      </w:r>
      <w:r w:rsidRPr="00B40A5A">
        <w:t xml:space="preserve">should be taken in interpreting the results from these comparisons as final conclusions. Tt is not a suitable method to make statements about the absolute truth of a hypothesis, as the test only check the predictive power of each hypothesis relative to all other hypotheses under consideration. </w:t>
      </w:r>
      <w:proofErr w:type="spellStart"/>
      <w:r w:rsidRPr="00B40A5A">
        <w:t>Therfore</w:t>
      </w:r>
      <w:proofErr w:type="spellEnd"/>
      <w:r w:rsidRPr="00B40A5A">
        <w:t>, if no correct reaction mechanism is included in the hypotheses, then it will also not be considered in the test.</w:t>
      </w:r>
    </w:p>
    <w:p w14:paraId="6B71CE16" w14:textId="2B48B8D6" w:rsidR="00B40A5A" w:rsidRPr="00B40A5A" w:rsidRDefault="00B40A5A" w:rsidP="00B40A5A">
      <w:pPr>
        <w:pStyle w:val="TAMainText"/>
      </w:pPr>
      <w:r w:rsidRPr="00B40A5A">
        <w:t xml:space="preserve">Bayesian methods </w:t>
      </w:r>
      <w:proofErr w:type="gramStart"/>
      <w:r w:rsidRPr="00B40A5A">
        <w:t>open up</w:t>
      </w:r>
      <w:proofErr w:type="gramEnd"/>
      <w:r w:rsidRPr="00B40A5A">
        <w:t xml:space="preserve"> multiple new areas of possibilities for the design of more complex enzymatic reaction networks, and for systems chemistry in general. In addition to the findings presented here, a lot of potential exists in the usage of knowledge from literature for more realistic prior distributions, which could improve the obtained estimates further, and could allow for direct comparison between new results and previous studies. Furthermore, more advanced hierarchical models and the inclusion of latent variables could potentially aid in discovering previously unknown interactions or hidden factors affecting the </w:t>
      </w:r>
      <w:proofErr w:type="spellStart"/>
      <w:r w:rsidRPr="00B40A5A">
        <w:t>behaviour</w:t>
      </w:r>
      <w:proofErr w:type="spellEnd"/>
      <w:r w:rsidRPr="00B40A5A">
        <w:t xml:space="preserve"> of ERNs</w:t>
      </w:r>
      <w:hyperlink w:anchor="ref-Engelhardt2017">
        <w:r w:rsidRPr="00B40A5A">
          <w:rPr>
            <w:rStyle w:val="Hyperlink"/>
            <w:i/>
            <w:vertAlign w:val="superscript"/>
          </w:rPr>
          <w:t>31</w:t>
        </w:r>
      </w:hyperlink>
      <w:r w:rsidRPr="00B40A5A">
        <w:t>, both from a chemical point-of-view (allosteric effects, influence of pH) and an experimental point-of-view (systematic measurement errors, equipment deterioration). Finally, calculation of the full posterior probability distributions opens the door for determining optimal experimental designs</w:t>
      </w:r>
      <w:hyperlink w:anchor="ref-Huang2020">
        <w:r w:rsidRPr="00B40A5A">
          <w:rPr>
            <w:rStyle w:val="Hyperlink"/>
            <w:i/>
            <w:vertAlign w:val="superscript"/>
          </w:rPr>
          <w:t>32</w:t>
        </w:r>
      </w:hyperlink>
      <w:r w:rsidRPr="00B40A5A">
        <w:rPr>
          <w:vertAlign w:val="superscript"/>
        </w:rPr>
        <w:t>,</w:t>
      </w:r>
      <w:hyperlink w:anchor="ref-Huan2016">
        <w:r w:rsidRPr="00B40A5A">
          <w:rPr>
            <w:rStyle w:val="Hyperlink"/>
            <w:i/>
            <w:vertAlign w:val="superscript"/>
          </w:rPr>
          <w:t>33</w:t>
        </w:r>
      </w:hyperlink>
      <w:r w:rsidRPr="00B40A5A">
        <w:t xml:space="preserve">. These designs could be aimed at a variety of different goals, such as experimental conditions for the </w:t>
      </w:r>
      <w:r w:rsidRPr="00B40A5A">
        <w:lastRenderedPageBreak/>
        <w:t xml:space="preserve">maximum information gain for a certain kinetic parameter, but also the maximum production of a specific substrate or set of substrates, taking automatically into account any uncertainties that still exist about the </w:t>
      </w:r>
      <w:r w:rsidR="00517ACD" w:rsidRPr="00B40A5A">
        <w:t>behavior</w:t>
      </w:r>
      <w:r w:rsidRPr="00B40A5A">
        <w:t xml:space="preserve"> of these systems.</w:t>
      </w:r>
    </w:p>
    <w:p w14:paraId="07FC2472" w14:textId="77777777" w:rsidR="00B40A5A" w:rsidRPr="00B40A5A" w:rsidRDefault="00B40A5A" w:rsidP="00B40A5A">
      <w:pPr>
        <w:pStyle w:val="TAMainText"/>
      </w:pPr>
      <w:r w:rsidRPr="00B40A5A">
        <w:t>We do note that the methods introduced here are still computationally relatively expensive, and some of the sampling techniques are not yet suitable for every type of data. Additionally, while our approach can indicate the presence of bad data and experimental errors, it does not guarantee the absence of sources of error. Care should still be taken to avoid a false sense of security when precise parameter estimates are obtained.</w:t>
      </w:r>
    </w:p>
    <w:p w14:paraId="5BB79CC1" w14:textId="1DF1E00C" w:rsidR="00D56E62" w:rsidRDefault="00B40A5A" w:rsidP="00723F36">
      <w:pPr>
        <w:pStyle w:val="TAMainText"/>
      </w:pPr>
      <w:r w:rsidRPr="00B40A5A">
        <w:t>In conclusion, we have shown that the Bayesian approach we demonstrate here is highly relevant for the construction of complex enzymatic networks, allowing researchers to increase the predictability and reproducibility of artificial enzymatic networks, and allowing the field of enzymatic reaction networks to mature beyond toy models and proof-of-concepts.</w:t>
      </w:r>
    </w:p>
    <w:p w14:paraId="643E9C10" w14:textId="77777777" w:rsidR="00723F36" w:rsidRDefault="00723F36" w:rsidP="00723F36">
      <w:pPr>
        <w:pStyle w:val="TESupportingInfoTitle"/>
      </w:pPr>
      <w:r>
        <w:t>ASSOCIATED CONTENT</w:t>
      </w:r>
      <w:r w:rsidRPr="00BE533F">
        <w:t xml:space="preserve"> </w:t>
      </w:r>
    </w:p>
    <w:p w14:paraId="144B49B5" w14:textId="77777777" w:rsidR="00723F36" w:rsidRDefault="00723F36" w:rsidP="00723F36">
      <w:pPr>
        <w:pStyle w:val="FAAuthorInfoSubtitle"/>
      </w:pPr>
      <w:r w:rsidRPr="00157E12">
        <w:t>Supporting Information</w:t>
      </w:r>
    </w:p>
    <w:p w14:paraId="27574FD7" w14:textId="77777777" w:rsidR="00723F36" w:rsidRPr="004B5D5E" w:rsidRDefault="00723F36" w:rsidP="00723F36">
      <w:pPr>
        <w:pStyle w:val="TESupportingInformation"/>
        <w:rPr>
          <w:highlight w:val="yellow"/>
        </w:rPr>
      </w:pPr>
      <w:r w:rsidRPr="004B5D5E">
        <w:rPr>
          <w:highlight w:val="yellow"/>
        </w:rPr>
        <w:t>(Word Style “</w:t>
      </w:r>
      <w:proofErr w:type="spellStart"/>
      <w:r w:rsidRPr="004B5D5E">
        <w:rPr>
          <w:highlight w:val="yellow"/>
        </w:rPr>
        <w:t>TE_Supporting_Informati</w:t>
      </w:r>
      <w:r w:rsidRPr="004B5D5E">
        <w:rPr>
          <w:b/>
          <w:highlight w:val="yellow"/>
        </w:rPr>
        <w:t>on</w:t>
      </w:r>
      <w:proofErr w:type="spellEnd"/>
      <w:r w:rsidRPr="004B5D5E">
        <w:rPr>
          <w:b/>
          <w:highlight w:val="yellow"/>
        </w:rPr>
        <w:t xml:space="preserve">”). </w:t>
      </w:r>
      <w:r w:rsidRPr="004B5D5E">
        <w:rPr>
          <w:highlight w:val="yellow"/>
        </w:rPr>
        <w:t>A listing of the contents of each file supplied as Supporting Information should be included. For instructions on what should be included in the Supporting Information as well as how to prepare this material for publication, refer to the journal’s Instructions for Authors.</w:t>
      </w:r>
    </w:p>
    <w:p w14:paraId="5B9EAF97" w14:textId="77777777" w:rsidR="00723F36" w:rsidRPr="004B5D5E" w:rsidRDefault="00723F36" w:rsidP="00723F36">
      <w:pPr>
        <w:pStyle w:val="TESupportingInformation"/>
        <w:rPr>
          <w:highlight w:val="yellow"/>
        </w:rPr>
      </w:pPr>
    </w:p>
    <w:p w14:paraId="71C30E71" w14:textId="77777777" w:rsidR="00723F36" w:rsidRPr="004B5D5E" w:rsidRDefault="00723F36" w:rsidP="00723F36">
      <w:pPr>
        <w:pStyle w:val="TESupportingInformation"/>
        <w:rPr>
          <w:highlight w:val="yellow"/>
        </w:rPr>
      </w:pPr>
      <w:r w:rsidRPr="004B5D5E">
        <w:rPr>
          <w:highlight w:val="yellow"/>
        </w:rPr>
        <w:t>The Supporting Information is available free of charge on the ACS Publications website.</w:t>
      </w:r>
    </w:p>
    <w:p w14:paraId="630DF60A" w14:textId="77777777" w:rsidR="00723F36" w:rsidRPr="004B5D5E" w:rsidRDefault="00723F36" w:rsidP="00723F36">
      <w:pPr>
        <w:pStyle w:val="TESupportingInformation"/>
        <w:rPr>
          <w:highlight w:val="yellow"/>
        </w:rPr>
      </w:pPr>
    </w:p>
    <w:p w14:paraId="29A4DA8A" w14:textId="77777777" w:rsidR="00723F36" w:rsidRPr="004B5D5E" w:rsidRDefault="00723F36" w:rsidP="00723F36">
      <w:pPr>
        <w:pStyle w:val="TESupportingInformation"/>
        <w:rPr>
          <w:highlight w:val="yellow"/>
        </w:rPr>
      </w:pPr>
      <w:r w:rsidRPr="004B5D5E">
        <w:rPr>
          <w:highlight w:val="yellow"/>
        </w:rPr>
        <w:t>brief description (file type, i.e., PDF)</w:t>
      </w:r>
    </w:p>
    <w:p w14:paraId="3460B21B" w14:textId="77777777" w:rsidR="00723F36" w:rsidRPr="004B5D5E" w:rsidRDefault="00723F36" w:rsidP="00723F36">
      <w:pPr>
        <w:pStyle w:val="TESupportingInformation"/>
        <w:rPr>
          <w:highlight w:val="yellow"/>
        </w:rPr>
      </w:pPr>
    </w:p>
    <w:p w14:paraId="7C9D84B4" w14:textId="77777777" w:rsidR="00723F36" w:rsidRDefault="00723F36" w:rsidP="00723F36">
      <w:pPr>
        <w:pStyle w:val="TESupportingInformation"/>
      </w:pPr>
      <w:r w:rsidRPr="004B5D5E">
        <w:rPr>
          <w:highlight w:val="yellow"/>
        </w:rPr>
        <w:t>brief description (file type, i.e., PDF)</w:t>
      </w:r>
    </w:p>
    <w:p w14:paraId="0505D78B" w14:textId="77777777" w:rsidR="00723F36" w:rsidRDefault="00723F36" w:rsidP="00723F36">
      <w:pPr>
        <w:pStyle w:val="AuthorInformationTitle"/>
      </w:pPr>
      <w:r>
        <w:t>AUTHOR INFORMATION</w:t>
      </w:r>
    </w:p>
    <w:p w14:paraId="4C2A939C" w14:textId="77777777" w:rsidR="00723F36" w:rsidRDefault="00723F36" w:rsidP="00723F36">
      <w:pPr>
        <w:pStyle w:val="FAAuthorInfoSubtitle"/>
      </w:pPr>
      <w:r>
        <w:t>Corresponding Author</w:t>
      </w:r>
    </w:p>
    <w:p w14:paraId="2D231EA1" w14:textId="0275C821" w:rsidR="00723F36" w:rsidRDefault="00723F36" w:rsidP="00723F36">
      <w:pPr>
        <w:pStyle w:val="StyleFACorrespondingAuthorFootnote7pt"/>
        <w:rPr>
          <w:lang w:val="en-NL"/>
        </w:rPr>
      </w:pPr>
      <w:r w:rsidRPr="003E5207">
        <w:t xml:space="preserve">* </w:t>
      </w:r>
      <w:r>
        <w:rPr>
          <w:lang w:val="en-NL"/>
        </w:rPr>
        <w:t xml:space="preserve">Wilhelm T.S. Huck – Email: </w:t>
      </w:r>
      <w:hyperlink r:id="rId20" w:history="1">
        <w:r w:rsidRPr="00C61E02">
          <w:rPr>
            <w:rStyle w:val="Hyperlink"/>
            <w:lang w:val="en-NL"/>
          </w:rPr>
          <w:t>w.huck@science.ru.nl</w:t>
        </w:r>
      </w:hyperlink>
    </w:p>
    <w:p w14:paraId="5B891456" w14:textId="77777777" w:rsidR="00723F36" w:rsidRDefault="00723F36" w:rsidP="00723F36">
      <w:pPr>
        <w:pStyle w:val="FAAuthorInfoSubtitle"/>
      </w:pPr>
      <w:r>
        <w:t>Author Contributions</w:t>
      </w:r>
    </w:p>
    <w:p w14:paraId="6039BD60" w14:textId="77777777" w:rsidR="00723F36" w:rsidRDefault="00723F36" w:rsidP="00723F36">
      <w:pPr>
        <w:pStyle w:val="TDAckTitle"/>
      </w:pPr>
      <w:r w:rsidRPr="00A71C00">
        <w:t>ACKNOWLEDGMENT</w:t>
      </w:r>
      <w:r w:rsidRPr="00BE533F">
        <w:t xml:space="preserve"> </w:t>
      </w:r>
    </w:p>
    <w:p w14:paraId="2222F6E0" w14:textId="776EF569" w:rsidR="00723F36" w:rsidRDefault="00723F36" w:rsidP="00723F36">
      <w:pPr>
        <w:pStyle w:val="TDAcknowledgments"/>
      </w:pPr>
      <w:r w:rsidRPr="00723F36">
        <w:t xml:space="preserve">We wish to thank Max Derks (LabM8) for his help and work in designing the flow cuvette used for online absorbance detection. We wish to thank Arjan H. de </w:t>
      </w:r>
      <w:proofErr w:type="spellStart"/>
      <w:r w:rsidRPr="00723F36">
        <w:t>Kleine</w:t>
      </w:r>
      <w:proofErr w:type="spellEnd"/>
      <w:r w:rsidRPr="00723F36">
        <w:t xml:space="preserve"> for his help and work in the design and manufacturing of the CSTRs. This project has received funding from the European Research Council (ERC) under the European Union’s Horizon 2020 research and innovation </w:t>
      </w:r>
      <w:proofErr w:type="spellStart"/>
      <w:r w:rsidRPr="00723F36">
        <w:t>programme</w:t>
      </w:r>
      <w:proofErr w:type="spellEnd"/>
      <w:r w:rsidRPr="00723F36">
        <w:t xml:space="preserve"> (ERC Adv. Grant Life-Inspired, grant agreement no. 833466) and the Dutch Ministry of Education, Culture and Science (Gravity program 024.001.035).</w:t>
      </w:r>
      <w:r>
        <w:t xml:space="preserve"> </w:t>
      </w:r>
    </w:p>
    <w:p w14:paraId="3265B18A" w14:textId="77777777" w:rsidR="00723F36" w:rsidRPr="00101D1F" w:rsidRDefault="00723F36" w:rsidP="00723F36">
      <w:pPr>
        <w:pStyle w:val="TDAckTitle"/>
      </w:pPr>
      <w:r>
        <w:t>REFERENCES</w:t>
      </w:r>
    </w:p>
    <w:p w14:paraId="2F330A98" w14:textId="77777777" w:rsidR="00723F36" w:rsidRPr="00723F36" w:rsidRDefault="00723F36" w:rsidP="00723F36">
      <w:pPr>
        <w:pStyle w:val="TFReferencesSection"/>
      </w:pPr>
      <w:bookmarkStart w:id="5" w:name="ref-Barabasi2004"/>
      <w:bookmarkStart w:id="6" w:name="refs"/>
      <w:r w:rsidRPr="00723F36">
        <w:t xml:space="preserve">(1) </w:t>
      </w:r>
      <w:r w:rsidRPr="00723F36">
        <w:tab/>
      </w:r>
      <w:proofErr w:type="spellStart"/>
      <w:r w:rsidRPr="00723F36">
        <w:t>Barabási</w:t>
      </w:r>
      <w:proofErr w:type="spellEnd"/>
      <w:r w:rsidRPr="00723F36">
        <w:t xml:space="preserve">, A.-L.; </w:t>
      </w:r>
      <w:proofErr w:type="spellStart"/>
      <w:r w:rsidRPr="00723F36">
        <w:t>Oltvai</w:t>
      </w:r>
      <w:proofErr w:type="spellEnd"/>
      <w:r w:rsidRPr="00723F36">
        <w:t xml:space="preserve">, Z. N. Network biology: understanding the cell’s functional organization. </w:t>
      </w:r>
      <w:r w:rsidRPr="00723F36">
        <w:rPr>
          <w:i/>
          <w:iCs/>
        </w:rPr>
        <w:t>Nature Reviews Genetics</w:t>
      </w:r>
      <w:r w:rsidRPr="00723F36">
        <w:t xml:space="preserve"> </w:t>
      </w:r>
      <w:r w:rsidRPr="00723F36">
        <w:rPr>
          <w:b/>
          <w:bCs/>
        </w:rPr>
        <w:t>2004</w:t>
      </w:r>
      <w:r w:rsidRPr="00723F36">
        <w:t xml:space="preserve">, </w:t>
      </w:r>
      <w:r w:rsidRPr="00723F36">
        <w:rPr>
          <w:i/>
          <w:iCs/>
        </w:rPr>
        <w:t>5</w:t>
      </w:r>
      <w:r w:rsidRPr="00723F36">
        <w:t xml:space="preserve"> (2), 101–113. https://doi.org/</w:t>
      </w:r>
      <w:hyperlink r:id="rId21">
        <w:r w:rsidRPr="00723F36">
          <w:rPr>
            <w:rStyle w:val="Hyperlink"/>
            <w:i/>
          </w:rPr>
          <w:t>10.1038/nrg1272</w:t>
        </w:r>
      </w:hyperlink>
      <w:r w:rsidRPr="00723F36">
        <w:t>.</w:t>
      </w:r>
    </w:p>
    <w:p w14:paraId="542A28FB" w14:textId="77777777" w:rsidR="00723F36" w:rsidRPr="00723F36" w:rsidRDefault="00723F36" w:rsidP="00723F36">
      <w:pPr>
        <w:pStyle w:val="TFReferencesSection"/>
      </w:pPr>
      <w:bookmarkStart w:id="7" w:name="ref-Kholodenko2006"/>
      <w:bookmarkEnd w:id="5"/>
      <w:r w:rsidRPr="00723F36">
        <w:t xml:space="preserve">(2) </w:t>
      </w:r>
      <w:r w:rsidRPr="00723F36">
        <w:tab/>
        <w:t>Kholodenko, B. N. Cell-</w:t>
      </w:r>
      <w:proofErr w:type="spellStart"/>
      <w:r w:rsidRPr="00723F36">
        <w:t>signalling</w:t>
      </w:r>
      <w:proofErr w:type="spellEnd"/>
      <w:r w:rsidRPr="00723F36">
        <w:t xml:space="preserve"> dynamics in time and space. </w:t>
      </w:r>
      <w:r w:rsidRPr="00723F36">
        <w:rPr>
          <w:i/>
          <w:iCs/>
        </w:rPr>
        <w:t>Nature Reviews Molecular Cell Biology</w:t>
      </w:r>
      <w:r w:rsidRPr="00723F36">
        <w:t xml:space="preserve"> </w:t>
      </w:r>
      <w:r w:rsidRPr="00723F36">
        <w:rPr>
          <w:b/>
          <w:bCs/>
        </w:rPr>
        <w:t>2006</w:t>
      </w:r>
      <w:r w:rsidRPr="00723F36">
        <w:t xml:space="preserve">, </w:t>
      </w:r>
      <w:r w:rsidRPr="00723F36">
        <w:rPr>
          <w:i/>
          <w:iCs/>
        </w:rPr>
        <w:t>7</w:t>
      </w:r>
      <w:r w:rsidRPr="00723F36">
        <w:t xml:space="preserve"> (3), 165–176. https://doi.org/</w:t>
      </w:r>
      <w:hyperlink r:id="rId22">
        <w:r w:rsidRPr="00723F36">
          <w:rPr>
            <w:rStyle w:val="Hyperlink"/>
            <w:i/>
          </w:rPr>
          <w:t>10.1038/nrm1838</w:t>
        </w:r>
      </w:hyperlink>
      <w:r w:rsidRPr="00723F36">
        <w:t>.</w:t>
      </w:r>
    </w:p>
    <w:p w14:paraId="70731520" w14:textId="49FFED90" w:rsidR="00723F36" w:rsidRPr="00723F36" w:rsidRDefault="00723F36" w:rsidP="00723F36">
      <w:pPr>
        <w:pStyle w:val="TFReferencesSection"/>
      </w:pPr>
      <w:bookmarkStart w:id="8" w:name="ref-Boccaletti2006"/>
      <w:bookmarkEnd w:id="7"/>
      <w:r w:rsidRPr="00723F36">
        <w:t xml:space="preserve">(3) </w:t>
      </w:r>
      <w:r w:rsidRPr="00723F36">
        <w:tab/>
      </w:r>
      <w:proofErr w:type="spellStart"/>
      <w:r w:rsidRPr="00723F36">
        <w:t>Boccaletti</w:t>
      </w:r>
      <w:proofErr w:type="spellEnd"/>
      <w:r w:rsidRPr="00723F36">
        <w:t xml:space="preserve">, S.; </w:t>
      </w:r>
      <w:proofErr w:type="spellStart"/>
      <w:r w:rsidR="006578AC" w:rsidRPr="00723F36">
        <w:t>Latora</w:t>
      </w:r>
      <w:proofErr w:type="spellEnd"/>
      <w:r w:rsidR="006578AC" w:rsidRPr="00723F36">
        <w:t>, V.; Moreno, Y.; Chavez, M.; Hwang, D. U</w:t>
      </w:r>
      <w:r w:rsidRPr="00723F36">
        <w:t xml:space="preserve">. Complex networks: Structure and dynamics. </w:t>
      </w:r>
      <w:r w:rsidRPr="00723F36">
        <w:rPr>
          <w:i/>
          <w:iCs/>
        </w:rPr>
        <w:t>Physics Reports</w:t>
      </w:r>
      <w:r w:rsidRPr="00723F36">
        <w:t xml:space="preserve"> </w:t>
      </w:r>
      <w:r w:rsidRPr="00723F36">
        <w:rPr>
          <w:b/>
          <w:bCs/>
        </w:rPr>
        <w:t>2006</w:t>
      </w:r>
      <w:r w:rsidRPr="00723F36">
        <w:t xml:space="preserve">, </w:t>
      </w:r>
      <w:r w:rsidRPr="00723F36">
        <w:rPr>
          <w:i/>
          <w:iCs/>
        </w:rPr>
        <w:t>424</w:t>
      </w:r>
      <w:r w:rsidRPr="00723F36">
        <w:t xml:space="preserve"> (4-5), 175–308. https://doi.org/</w:t>
      </w:r>
      <w:hyperlink r:id="rId23">
        <w:r w:rsidRPr="00723F36">
          <w:rPr>
            <w:rStyle w:val="Hyperlink"/>
            <w:i/>
          </w:rPr>
          <w:t>10.1016/j.physrep.2005.10.009</w:t>
        </w:r>
      </w:hyperlink>
      <w:r w:rsidRPr="00723F36">
        <w:t>.</w:t>
      </w:r>
    </w:p>
    <w:p w14:paraId="09FE54B4" w14:textId="77777777" w:rsidR="00723F36" w:rsidRPr="00723F36" w:rsidRDefault="00723F36" w:rsidP="00723F36">
      <w:pPr>
        <w:pStyle w:val="TFReferencesSection"/>
      </w:pPr>
      <w:bookmarkStart w:id="9" w:name="ref-Purnick2009"/>
      <w:bookmarkEnd w:id="8"/>
      <w:r w:rsidRPr="00723F36">
        <w:t xml:space="preserve">(4) </w:t>
      </w:r>
      <w:r w:rsidRPr="00723F36">
        <w:tab/>
      </w:r>
      <w:proofErr w:type="spellStart"/>
      <w:r w:rsidRPr="00723F36">
        <w:t>Purnick</w:t>
      </w:r>
      <w:proofErr w:type="spellEnd"/>
      <w:r w:rsidRPr="00723F36">
        <w:t xml:space="preserve">, P. E. M.; Weiss, R. The second wave of synthetic biology: From modules to systems. </w:t>
      </w:r>
      <w:r w:rsidRPr="00723F36">
        <w:rPr>
          <w:i/>
          <w:iCs/>
        </w:rPr>
        <w:t>Nature Reviews Molecular Cell Biology</w:t>
      </w:r>
      <w:r w:rsidRPr="00723F36">
        <w:t xml:space="preserve"> </w:t>
      </w:r>
      <w:r w:rsidRPr="00723F36">
        <w:rPr>
          <w:b/>
          <w:bCs/>
        </w:rPr>
        <w:t>2009</w:t>
      </w:r>
      <w:r w:rsidRPr="00723F36">
        <w:t xml:space="preserve">, </w:t>
      </w:r>
      <w:r w:rsidRPr="00723F36">
        <w:rPr>
          <w:i/>
          <w:iCs/>
        </w:rPr>
        <w:t>10</w:t>
      </w:r>
      <w:r w:rsidRPr="00723F36">
        <w:t xml:space="preserve"> (6), 410–422. https://doi.org/</w:t>
      </w:r>
      <w:hyperlink r:id="rId24">
        <w:r w:rsidRPr="00723F36">
          <w:rPr>
            <w:rStyle w:val="Hyperlink"/>
            <w:i/>
          </w:rPr>
          <w:t>10.1038/nrm2698</w:t>
        </w:r>
      </w:hyperlink>
      <w:r w:rsidRPr="00723F36">
        <w:t>.</w:t>
      </w:r>
    </w:p>
    <w:p w14:paraId="7D043C67" w14:textId="77777777" w:rsidR="00723F36" w:rsidRPr="00723F36" w:rsidRDefault="00723F36" w:rsidP="00723F36">
      <w:pPr>
        <w:pStyle w:val="TFReferencesSection"/>
      </w:pPr>
      <w:bookmarkStart w:id="10" w:name="ref-Novak2008"/>
      <w:bookmarkEnd w:id="9"/>
      <w:r w:rsidRPr="00723F36">
        <w:t xml:space="preserve">(5) </w:t>
      </w:r>
      <w:r w:rsidRPr="00723F36">
        <w:tab/>
      </w:r>
      <w:proofErr w:type="spellStart"/>
      <w:r w:rsidRPr="00723F36">
        <w:t>Novák</w:t>
      </w:r>
      <w:proofErr w:type="spellEnd"/>
      <w:r w:rsidRPr="00723F36">
        <w:t xml:space="preserve">, B.; Tyson, J. J. Design principles of biochemical oscillators. </w:t>
      </w:r>
      <w:r w:rsidRPr="00723F36">
        <w:rPr>
          <w:i/>
          <w:iCs/>
        </w:rPr>
        <w:t>Nature Reviews Molecular Cell Biology</w:t>
      </w:r>
      <w:r w:rsidRPr="00723F36">
        <w:t xml:space="preserve"> </w:t>
      </w:r>
      <w:r w:rsidRPr="00723F36">
        <w:rPr>
          <w:b/>
          <w:bCs/>
        </w:rPr>
        <w:t>2008</w:t>
      </w:r>
      <w:r w:rsidRPr="00723F36">
        <w:t xml:space="preserve">, </w:t>
      </w:r>
      <w:r w:rsidRPr="00723F36">
        <w:rPr>
          <w:i/>
          <w:iCs/>
        </w:rPr>
        <w:t>9</w:t>
      </w:r>
      <w:r w:rsidRPr="00723F36">
        <w:t xml:space="preserve"> (12), 981–991. https://doi.org/</w:t>
      </w:r>
      <w:hyperlink r:id="rId25">
        <w:r w:rsidRPr="00723F36">
          <w:rPr>
            <w:rStyle w:val="Hyperlink"/>
            <w:i/>
          </w:rPr>
          <w:t>10.1038/nrm2530</w:t>
        </w:r>
      </w:hyperlink>
      <w:r w:rsidRPr="00723F36">
        <w:t>.</w:t>
      </w:r>
    </w:p>
    <w:p w14:paraId="268E3268" w14:textId="77777777" w:rsidR="00723F36" w:rsidRPr="00723F36" w:rsidRDefault="00723F36" w:rsidP="00723F36">
      <w:pPr>
        <w:pStyle w:val="TFReferencesSection"/>
      </w:pPr>
      <w:bookmarkStart w:id="11" w:name="ref-Ludlow2008"/>
      <w:bookmarkEnd w:id="10"/>
      <w:r w:rsidRPr="00723F36">
        <w:t xml:space="preserve">(6) </w:t>
      </w:r>
      <w:r w:rsidRPr="00723F36">
        <w:tab/>
        <w:t xml:space="preserve">Ludlow, R. F.; Otto, S. Systems chemistry. </w:t>
      </w:r>
      <w:r w:rsidRPr="00723F36">
        <w:rPr>
          <w:i/>
          <w:iCs/>
        </w:rPr>
        <w:t>Chem. Soc. Rev.</w:t>
      </w:r>
      <w:r w:rsidRPr="00723F36">
        <w:t xml:space="preserve"> </w:t>
      </w:r>
      <w:r w:rsidRPr="00723F36">
        <w:rPr>
          <w:b/>
          <w:bCs/>
        </w:rPr>
        <w:t>2008</w:t>
      </w:r>
      <w:r w:rsidRPr="00723F36">
        <w:t xml:space="preserve">, </w:t>
      </w:r>
      <w:r w:rsidRPr="00723F36">
        <w:rPr>
          <w:i/>
          <w:iCs/>
        </w:rPr>
        <w:t>37</w:t>
      </w:r>
      <w:r w:rsidRPr="00723F36">
        <w:t xml:space="preserve"> (1), 101–108. https://doi.org/</w:t>
      </w:r>
      <w:hyperlink r:id="rId26">
        <w:r w:rsidRPr="00723F36">
          <w:rPr>
            <w:rStyle w:val="Hyperlink"/>
            <w:i/>
          </w:rPr>
          <w:t>10.1039/B611921M</w:t>
        </w:r>
      </w:hyperlink>
      <w:r w:rsidRPr="00723F36">
        <w:t>.</w:t>
      </w:r>
    </w:p>
    <w:p w14:paraId="38308457" w14:textId="77777777" w:rsidR="00723F36" w:rsidRPr="00723F36" w:rsidRDefault="00723F36" w:rsidP="00723F36">
      <w:pPr>
        <w:pStyle w:val="TFReferencesSection"/>
      </w:pPr>
      <w:bookmarkStart w:id="12" w:name="ref-Roekel2015"/>
      <w:bookmarkEnd w:id="11"/>
      <w:r w:rsidRPr="00723F36">
        <w:rPr>
          <w:lang w:val="nl-NL"/>
        </w:rPr>
        <w:t xml:space="preserve">(7) </w:t>
      </w:r>
      <w:r w:rsidRPr="00723F36">
        <w:rPr>
          <w:lang w:val="nl-NL"/>
        </w:rPr>
        <w:tab/>
        <w:t xml:space="preserve">Roekel, H. W. H. van; Rosier, B. J. H. M.; Meijer, L. H. H.; </w:t>
      </w:r>
      <w:proofErr w:type="spellStart"/>
      <w:r w:rsidRPr="00723F36">
        <w:rPr>
          <w:lang w:val="nl-NL"/>
        </w:rPr>
        <w:t>Hilbers</w:t>
      </w:r>
      <w:proofErr w:type="spellEnd"/>
      <w:r w:rsidRPr="00723F36">
        <w:rPr>
          <w:lang w:val="nl-NL"/>
        </w:rPr>
        <w:t xml:space="preserve">, P. A. J.; </w:t>
      </w:r>
      <w:proofErr w:type="spellStart"/>
      <w:r w:rsidRPr="00723F36">
        <w:rPr>
          <w:lang w:val="nl-NL"/>
        </w:rPr>
        <w:t>Markvoort</w:t>
      </w:r>
      <w:proofErr w:type="spellEnd"/>
      <w:r w:rsidRPr="00723F36">
        <w:rPr>
          <w:lang w:val="nl-NL"/>
        </w:rPr>
        <w:t xml:space="preserve">, A. J.; Huck, W. T. S.; Greef, T. F. A. de. </w:t>
      </w:r>
      <w:r w:rsidRPr="00723F36">
        <w:t xml:space="preserve">Programmable chemical reaction networks: emulating regulatory functions in living cells using a bottom-up approach. </w:t>
      </w:r>
      <w:r w:rsidRPr="00723F36">
        <w:rPr>
          <w:i/>
          <w:iCs/>
        </w:rPr>
        <w:t>Chemical Society Reviews</w:t>
      </w:r>
      <w:r w:rsidRPr="00723F36">
        <w:t xml:space="preserve"> </w:t>
      </w:r>
      <w:r w:rsidRPr="00723F36">
        <w:rPr>
          <w:b/>
          <w:bCs/>
        </w:rPr>
        <w:t>2015</w:t>
      </w:r>
      <w:r w:rsidRPr="00723F36">
        <w:t xml:space="preserve">, </w:t>
      </w:r>
      <w:r w:rsidRPr="00723F36">
        <w:rPr>
          <w:i/>
          <w:iCs/>
        </w:rPr>
        <w:t>44</w:t>
      </w:r>
      <w:r w:rsidRPr="00723F36">
        <w:t xml:space="preserve"> (21), 7465–7483. https://doi.org/</w:t>
      </w:r>
      <w:hyperlink r:id="rId27">
        <w:r w:rsidRPr="00723F36">
          <w:rPr>
            <w:rStyle w:val="Hyperlink"/>
            <w:i/>
          </w:rPr>
          <w:t>10.1039/C5CS00361J</w:t>
        </w:r>
      </w:hyperlink>
      <w:r w:rsidRPr="00723F36">
        <w:t>.</w:t>
      </w:r>
    </w:p>
    <w:p w14:paraId="3851DF2A" w14:textId="77777777" w:rsidR="00723F36" w:rsidRPr="00723F36" w:rsidRDefault="00723F36" w:rsidP="00723F36">
      <w:pPr>
        <w:pStyle w:val="TFReferencesSection"/>
      </w:pPr>
      <w:bookmarkStart w:id="13" w:name="ref-Ashkenasy2017"/>
      <w:bookmarkEnd w:id="12"/>
      <w:r w:rsidRPr="00723F36">
        <w:t xml:space="preserve">(8) </w:t>
      </w:r>
      <w:r w:rsidRPr="00723F36">
        <w:tab/>
      </w:r>
      <w:proofErr w:type="spellStart"/>
      <w:r w:rsidRPr="00723F36">
        <w:t>Ashkenasy</w:t>
      </w:r>
      <w:proofErr w:type="spellEnd"/>
      <w:r w:rsidRPr="00723F36">
        <w:t xml:space="preserve">, G.; </w:t>
      </w:r>
      <w:proofErr w:type="spellStart"/>
      <w:r w:rsidRPr="00723F36">
        <w:t>Hermans</w:t>
      </w:r>
      <w:proofErr w:type="spellEnd"/>
      <w:r w:rsidRPr="00723F36">
        <w:t xml:space="preserve">, T. M.; Otto, S.; Taylor, A. F. Systems chemistry. </w:t>
      </w:r>
      <w:r w:rsidRPr="00723F36">
        <w:rPr>
          <w:i/>
          <w:iCs/>
        </w:rPr>
        <w:t>Chemical Society Reviews</w:t>
      </w:r>
      <w:r w:rsidRPr="00723F36">
        <w:t xml:space="preserve"> </w:t>
      </w:r>
      <w:r w:rsidRPr="00723F36">
        <w:rPr>
          <w:b/>
          <w:bCs/>
        </w:rPr>
        <w:t>2017</w:t>
      </w:r>
      <w:r w:rsidRPr="00723F36">
        <w:t xml:space="preserve">, </w:t>
      </w:r>
      <w:r w:rsidRPr="00723F36">
        <w:rPr>
          <w:i/>
          <w:iCs/>
        </w:rPr>
        <w:t>46</w:t>
      </w:r>
      <w:r w:rsidRPr="00723F36">
        <w:t xml:space="preserve"> (9), 2543–2554. https://doi.org/</w:t>
      </w:r>
      <w:hyperlink r:id="rId28">
        <w:r w:rsidRPr="00723F36">
          <w:rPr>
            <w:rStyle w:val="Hyperlink"/>
            <w:i/>
          </w:rPr>
          <w:t>10.1039/C7CS00117G</w:t>
        </w:r>
      </w:hyperlink>
      <w:r w:rsidRPr="00723F36">
        <w:t>.</w:t>
      </w:r>
    </w:p>
    <w:p w14:paraId="37EB14C4" w14:textId="77777777" w:rsidR="00723F36" w:rsidRPr="00723F36" w:rsidRDefault="00723F36" w:rsidP="00723F36">
      <w:pPr>
        <w:pStyle w:val="TFReferencesSection"/>
      </w:pPr>
      <w:bookmarkStart w:id="14" w:name="ref-Wong2017a"/>
      <w:bookmarkEnd w:id="13"/>
      <w:r w:rsidRPr="00723F36">
        <w:t xml:space="preserve">(9) </w:t>
      </w:r>
      <w:r w:rsidRPr="00723F36">
        <w:tab/>
        <w:t xml:space="preserve">Wong, A. S. Y. Y.; Huck, W. T. S. S. Grip on complexity in chemical reaction networks. </w:t>
      </w:r>
      <w:proofErr w:type="spellStart"/>
      <w:r w:rsidRPr="00723F36">
        <w:rPr>
          <w:i/>
          <w:iCs/>
        </w:rPr>
        <w:t>Beilstein</w:t>
      </w:r>
      <w:proofErr w:type="spellEnd"/>
      <w:r w:rsidRPr="00723F36">
        <w:rPr>
          <w:i/>
          <w:iCs/>
        </w:rPr>
        <w:t xml:space="preserve"> Journal of Organic Chemistry</w:t>
      </w:r>
      <w:r w:rsidRPr="00723F36">
        <w:t xml:space="preserve"> </w:t>
      </w:r>
      <w:r w:rsidRPr="00723F36">
        <w:rPr>
          <w:b/>
          <w:bCs/>
        </w:rPr>
        <w:t>2017</w:t>
      </w:r>
      <w:r w:rsidRPr="00723F36">
        <w:t xml:space="preserve">, </w:t>
      </w:r>
      <w:r w:rsidRPr="00723F36">
        <w:rPr>
          <w:i/>
          <w:iCs/>
        </w:rPr>
        <w:t>13</w:t>
      </w:r>
      <w:r w:rsidRPr="00723F36">
        <w:t>, 1486–1497. https://doi.org/</w:t>
      </w:r>
      <w:hyperlink r:id="rId29">
        <w:r w:rsidRPr="00723F36">
          <w:rPr>
            <w:rStyle w:val="Hyperlink"/>
            <w:i/>
          </w:rPr>
          <w:t>10.3762/bjoc.13.147</w:t>
        </w:r>
      </w:hyperlink>
      <w:r w:rsidRPr="00723F36">
        <w:t>.</w:t>
      </w:r>
    </w:p>
    <w:p w14:paraId="50887A1F" w14:textId="77777777" w:rsidR="00723F36" w:rsidRPr="00723F36" w:rsidRDefault="00723F36" w:rsidP="00723F36">
      <w:pPr>
        <w:pStyle w:val="TFReferencesSection"/>
      </w:pPr>
      <w:bookmarkStart w:id="15" w:name="ref-Semenov2015"/>
      <w:bookmarkEnd w:id="14"/>
      <w:r w:rsidRPr="00723F36">
        <w:t xml:space="preserve">(10) </w:t>
      </w:r>
      <w:r w:rsidRPr="00723F36">
        <w:tab/>
        <w:t xml:space="preserve">Semenov, S. N.; Wong, A. S. Y.; Van Der Made, R. M.; Postma, S. G. J.; Groen, J.; Van Roekel, H. W. H.; De </w:t>
      </w:r>
      <w:proofErr w:type="spellStart"/>
      <w:r w:rsidRPr="00723F36">
        <w:t>Greef</w:t>
      </w:r>
      <w:proofErr w:type="spellEnd"/>
      <w:r w:rsidRPr="00723F36">
        <w:t xml:space="preserve">, T. F. A.; Huck, W. T. S. Rational design of functional and tunable oscillating enzymatic networks. </w:t>
      </w:r>
      <w:r w:rsidRPr="00723F36">
        <w:rPr>
          <w:i/>
          <w:iCs/>
        </w:rPr>
        <w:t>Nature Chemistry</w:t>
      </w:r>
      <w:r w:rsidRPr="00723F36">
        <w:t xml:space="preserve"> </w:t>
      </w:r>
      <w:r w:rsidRPr="00723F36">
        <w:rPr>
          <w:b/>
          <w:bCs/>
        </w:rPr>
        <w:t>2015</w:t>
      </w:r>
      <w:r w:rsidRPr="00723F36">
        <w:t xml:space="preserve">, </w:t>
      </w:r>
      <w:r w:rsidRPr="00723F36">
        <w:rPr>
          <w:i/>
          <w:iCs/>
        </w:rPr>
        <w:t>7</w:t>
      </w:r>
      <w:r w:rsidRPr="00723F36">
        <w:t xml:space="preserve"> (2), 160–165. https://doi.org/</w:t>
      </w:r>
      <w:hyperlink r:id="rId30">
        <w:r w:rsidRPr="00723F36">
          <w:rPr>
            <w:rStyle w:val="Hyperlink"/>
            <w:i/>
          </w:rPr>
          <w:t>10.1038/nchem.2142</w:t>
        </w:r>
      </w:hyperlink>
      <w:r w:rsidRPr="00723F36">
        <w:t>.</w:t>
      </w:r>
    </w:p>
    <w:p w14:paraId="1EC1C5B7" w14:textId="77777777" w:rsidR="00723F36" w:rsidRPr="00723F36" w:rsidRDefault="00723F36" w:rsidP="00723F36">
      <w:pPr>
        <w:pStyle w:val="TFReferencesSection"/>
      </w:pPr>
      <w:bookmarkStart w:id="16" w:name="ref-Maguire2020"/>
      <w:bookmarkEnd w:id="15"/>
      <w:r w:rsidRPr="00723F36">
        <w:t xml:space="preserve">(11) </w:t>
      </w:r>
      <w:r w:rsidRPr="00723F36">
        <w:tab/>
        <w:t xml:space="preserve">Maguire, O. R.; Wong, A. S. Y.; Baltussen, M. G.; </w:t>
      </w:r>
      <w:proofErr w:type="spellStart"/>
      <w:r w:rsidRPr="00723F36">
        <w:t>Duppen</w:t>
      </w:r>
      <w:proofErr w:type="spellEnd"/>
      <w:r w:rsidRPr="00723F36">
        <w:t xml:space="preserve">, P.; </w:t>
      </w:r>
      <w:proofErr w:type="spellStart"/>
      <w:r w:rsidRPr="00723F36">
        <w:t>Pogodaev</w:t>
      </w:r>
      <w:proofErr w:type="spellEnd"/>
      <w:r w:rsidRPr="00723F36">
        <w:t xml:space="preserve">, A. A.; Huck, W. T. S. Dynamic Environments as a Tool to Preserve Desired Output in a Chemical Reaction Network. </w:t>
      </w:r>
      <w:r w:rsidRPr="00723F36">
        <w:rPr>
          <w:i/>
          <w:iCs/>
        </w:rPr>
        <w:t>Chemistry – A European Journal</w:t>
      </w:r>
      <w:r w:rsidRPr="00723F36">
        <w:t xml:space="preserve"> </w:t>
      </w:r>
      <w:r w:rsidRPr="00723F36">
        <w:rPr>
          <w:b/>
          <w:bCs/>
        </w:rPr>
        <w:t>2020</w:t>
      </w:r>
      <w:r w:rsidRPr="00723F36">
        <w:t xml:space="preserve">, </w:t>
      </w:r>
      <w:r w:rsidRPr="00723F36">
        <w:rPr>
          <w:i/>
          <w:iCs/>
        </w:rPr>
        <w:t>26</w:t>
      </w:r>
      <w:r w:rsidRPr="00723F36">
        <w:t xml:space="preserve"> (7), 1676–1682. https://doi.org/</w:t>
      </w:r>
      <w:hyperlink r:id="rId31">
        <w:r w:rsidRPr="00723F36">
          <w:rPr>
            <w:rStyle w:val="Hyperlink"/>
            <w:i/>
          </w:rPr>
          <w:t>10.1002/chem.201904725</w:t>
        </w:r>
      </w:hyperlink>
      <w:r w:rsidRPr="00723F36">
        <w:t>.</w:t>
      </w:r>
    </w:p>
    <w:p w14:paraId="0ACAB7C7" w14:textId="77777777" w:rsidR="00723F36" w:rsidRPr="00723F36" w:rsidRDefault="00723F36" w:rsidP="00723F36">
      <w:pPr>
        <w:pStyle w:val="TFReferencesSection"/>
      </w:pPr>
      <w:bookmarkStart w:id="17" w:name="ref-Efron2016"/>
      <w:bookmarkEnd w:id="16"/>
      <w:r w:rsidRPr="00723F36">
        <w:t xml:space="preserve">(12) </w:t>
      </w:r>
      <w:r w:rsidRPr="00723F36">
        <w:tab/>
      </w:r>
      <w:proofErr w:type="spellStart"/>
      <w:r w:rsidRPr="00723F36">
        <w:t>Efron</w:t>
      </w:r>
      <w:proofErr w:type="spellEnd"/>
      <w:r w:rsidRPr="00723F36">
        <w:t xml:space="preserve">, B.; Hastie, T. </w:t>
      </w:r>
      <w:r w:rsidRPr="00723F36">
        <w:rPr>
          <w:i/>
          <w:iCs/>
        </w:rPr>
        <w:t>Computer Age Statistical Inference</w:t>
      </w:r>
      <w:r w:rsidRPr="00723F36">
        <w:t>; Cambridge University Pr., 2016; p 496.</w:t>
      </w:r>
    </w:p>
    <w:p w14:paraId="1DF90CE9" w14:textId="77777777" w:rsidR="00723F36" w:rsidRPr="00723F36" w:rsidRDefault="00723F36" w:rsidP="00723F36">
      <w:pPr>
        <w:pStyle w:val="TFReferencesSection"/>
      </w:pPr>
      <w:bookmarkStart w:id="18" w:name="ref-Gabor2017"/>
      <w:bookmarkEnd w:id="17"/>
      <w:r w:rsidRPr="00723F36">
        <w:t xml:space="preserve">(13) </w:t>
      </w:r>
      <w:r w:rsidRPr="00723F36">
        <w:tab/>
      </w:r>
      <w:proofErr w:type="spellStart"/>
      <w:r w:rsidRPr="00723F36">
        <w:t>Gábor</w:t>
      </w:r>
      <w:proofErr w:type="spellEnd"/>
      <w:r w:rsidRPr="00723F36">
        <w:t xml:space="preserve">, A.; </w:t>
      </w:r>
      <w:proofErr w:type="spellStart"/>
      <w:r w:rsidRPr="00723F36">
        <w:t>Villaverde</w:t>
      </w:r>
      <w:proofErr w:type="spellEnd"/>
      <w:r w:rsidRPr="00723F36">
        <w:t xml:space="preserve">, A. F.; Banga, J. R. Parameter identifiability analysis and visualization in large-scale kinetic models of biosystems. </w:t>
      </w:r>
      <w:r w:rsidRPr="00723F36">
        <w:rPr>
          <w:i/>
          <w:iCs/>
        </w:rPr>
        <w:t>BMC Systems Biology</w:t>
      </w:r>
      <w:r w:rsidRPr="00723F36">
        <w:t xml:space="preserve"> </w:t>
      </w:r>
      <w:r w:rsidRPr="00723F36">
        <w:rPr>
          <w:b/>
          <w:bCs/>
        </w:rPr>
        <w:t>2017</w:t>
      </w:r>
      <w:r w:rsidRPr="00723F36">
        <w:t xml:space="preserve">, </w:t>
      </w:r>
      <w:r w:rsidRPr="00723F36">
        <w:rPr>
          <w:i/>
          <w:iCs/>
        </w:rPr>
        <w:t>11</w:t>
      </w:r>
      <w:r w:rsidRPr="00723F36">
        <w:t xml:space="preserve"> (1), 54. https://doi.org/</w:t>
      </w:r>
      <w:hyperlink r:id="rId32">
        <w:r w:rsidRPr="00723F36">
          <w:rPr>
            <w:rStyle w:val="Hyperlink"/>
            <w:i/>
          </w:rPr>
          <w:t>10.1186/s12918-017-0428-y</w:t>
        </w:r>
      </w:hyperlink>
      <w:r w:rsidRPr="00723F36">
        <w:t>.</w:t>
      </w:r>
    </w:p>
    <w:p w14:paraId="76710249" w14:textId="77777777" w:rsidR="00723F36" w:rsidRPr="00723F36" w:rsidRDefault="00723F36" w:rsidP="00723F36">
      <w:pPr>
        <w:pStyle w:val="TFReferencesSection"/>
      </w:pPr>
      <w:bookmarkStart w:id="19" w:name="ref-Lillacci2010"/>
      <w:bookmarkEnd w:id="18"/>
      <w:r w:rsidRPr="00723F36">
        <w:t xml:space="preserve">(14) </w:t>
      </w:r>
      <w:r w:rsidRPr="00723F36">
        <w:tab/>
      </w:r>
      <w:proofErr w:type="spellStart"/>
      <w:r w:rsidRPr="00723F36">
        <w:t>Lillacci</w:t>
      </w:r>
      <w:proofErr w:type="spellEnd"/>
      <w:r w:rsidRPr="00723F36">
        <w:t xml:space="preserve">, G.; Khammash, M. Parameter Estimation and Model Selection in Computational Biology. </w:t>
      </w:r>
      <w:proofErr w:type="spellStart"/>
      <w:r w:rsidRPr="00723F36">
        <w:rPr>
          <w:i/>
          <w:iCs/>
        </w:rPr>
        <w:t>PLoS</w:t>
      </w:r>
      <w:proofErr w:type="spellEnd"/>
      <w:r w:rsidRPr="00723F36">
        <w:rPr>
          <w:i/>
          <w:iCs/>
        </w:rPr>
        <w:t xml:space="preserve"> </w:t>
      </w:r>
      <w:proofErr w:type="spellStart"/>
      <w:r w:rsidRPr="00723F36">
        <w:rPr>
          <w:i/>
          <w:iCs/>
        </w:rPr>
        <w:t>Comput</w:t>
      </w:r>
      <w:proofErr w:type="spellEnd"/>
      <w:r w:rsidRPr="00723F36">
        <w:rPr>
          <w:i/>
          <w:iCs/>
        </w:rPr>
        <w:t xml:space="preserve"> Biol</w:t>
      </w:r>
      <w:r w:rsidRPr="00723F36">
        <w:t xml:space="preserve"> </w:t>
      </w:r>
      <w:r w:rsidRPr="00723F36">
        <w:rPr>
          <w:b/>
          <w:bCs/>
        </w:rPr>
        <w:t>2010</w:t>
      </w:r>
      <w:r w:rsidRPr="00723F36">
        <w:t xml:space="preserve">, </w:t>
      </w:r>
      <w:r w:rsidRPr="00723F36">
        <w:rPr>
          <w:i/>
          <w:iCs/>
        </w:rPr>
        <w:t>6</w:t>
      </w:r>
      <w:r w:rsidRPr="00723F36">
        <w:t xml:space="preserve"> (3), 1000696. https://doi.org/</w:t>
      </w:r>
      <w:hyperlink r:id="rId33">
        <w:r w:rsidRPr="00723F36">
          <w:rPr>
            <w:rStyle w:val="Hyperlink"/>
            <w:i/>
          </w:rPr>
          <w:t>10.1371/journal.pcbi.1000696</w:t>
        </w:r>
      </w:hyperlink>
      <w:r w:rsidRPr="00723F36">
        <w:t>.</w:t>
      </w:r>
    </w:p>
    <w:p w14:paraId="68719AD6" w14:textId="77777777" w:rsidR="00723F36" w:rsidRPr="00723F36" w:rsidRDefault="00723F36" w:rsidP="00723F36">
      <w:pPr>
        <w:pStyle w:val="TFReferencesSection"/>
      </w:pPr>
      <w:bookmarkStart w:id="20" w:name="ref-Wainer2007"/>
      <w:bookmarkEnd w:id="19"/>
      <w:r w:rsidRPr="00723F36">
        <w:t xml:space="preserve">(15) </w:t>
      </w:r>
      <w:r w:rsidRPr="00723F36">
        <w:tab/>
      </w:r>
      <w:proofErr w:type="spellStart"/>
      <w:r w:rsidRPr="00723F36">
        <w:t>Wainer</w:t>
      </w:r>
      <w:proofErr w:type="spellEnd"/>
      <w:r w:rsidRPr="00723F36">
        <w:t xml:space="preserve">, H. The Most Dangerous Equation. </w:t>
      </w:r>
      <w:r w:rsidRPr="00723F36">
        <w:rPr>
          <w:i/>
          <w:iCs/>
        </w:rPr>
        <w:t>American Scientist</w:t>
      </w:r>
      <w:r w:rsidRPr="00723F36">
        <w:t xml:space="preserve"> </w:t>
      </w:r>
      <w:r w:rsidRPr="00723F36">
        <w:rPr>
          <w:b/>
          <w:bCs/>
        </w:rPr>
        <w:t>2007</w:t>
      </w:r>
      <w:r w:rsidRPr="00723F36">
        <w:t xml:space="preserve">, </w:t>
      </w:r>
      <w:r w:rsidRPr="00723F36">
        <w:rPr>
          <w:i/>
          <w:iCs/>
        </w:rPr>
        <w:t>95</w:t>
      </w:r>
      <w:r w:rsidRPr="00723F36">
        <w:t xml:space="preserve"> (3), 249. https://doi.org/</w:t>
      </w:r>
      <w:hyperlink r:id="rId34">
        <w:r w:rsidRPr="00723F36">
          <w:rPr>
            <w:rStyle w:val="Hyperlink"/>
            <w:i/>
          </w:rPr>
          <w:t>10.1511/2007.65.249</w:t>
        </w:r>
      </w:hyperlink>
      <w:r w:rsidRPr="00723F36">
        <w:t>.</w:t>
      </w:r>
    </w:p>
    <w:p w14:paraId="694DE85E" w14:textId="77777777" w:rsidR="00723F36" w:rsidRPr="00723F36" w:rsidRDefault="00723F36" w:rsidP="00723F36">
      <w:pPr>
        <w:pStyle w:val="TFReferencesSection"/>
      </w:pPr>
      <w:bookmarkStart w:id="21" w:name="ref-Silver2021"/>
      <w:bookmarkEnd w:id="20"/>
      <w:r w:rsidRPr="00723F36">
        <w:t xml:space="preserve">(16) </w:t>
      </w:r>
      <w:r w:rsidRPr="00723F36">
        <w:tab/>
        <w:t xml:space="preserve">Silver, N. </w:t>
      </w:r>
      <w:r w:rsidRPr="00723F36">
        <w:rPr>
          <w:i/>
          <w:iCs/>
        </w:rPr>
        <w:t>The Signal and the Noise: Why so many predictions fail, but some don’t</w:t>
      </w:r>
      <w:r w:rsidRPr="00723F36">
        <w:t>; Penguin Group, 2021; p 534.</w:t>
      </w:r>
    </w:p>
    <w:p w14:paraId="6CD85C2D" w14:textId="77777777" w:rsidR="00723F36" w:rsidRPr="00723F36" w:rsidRDefault="00723F36" w:rsidP="00723F36">
      <w:pPr>
        <w:pStyle w:val="TFReferencesSection"/>
      </w:pPr>
      <w:bookmarkStart w:id="22" w:name="ref-Toussaint2011"/>
      <w:bookmarkEnd w:id="21"/>
      <w:r w:rsidRPr="00723F36">
        <w:t xml:space="preserve">(17) </w:t>
      </w:r>
      <w:r w:rsidRPr="00723F36">
        <w:tab/>
        <w:t xml:space="preserve">Toussaint, U. von. Bayesian inference in physics. </w:t>
      </w:r>
      <w:r w:rsidRPr="00723F36">
        <w:rPr>
          <w:i/>
          <w:iCs/>
        </w:rPr>
        <w:t>Reviews of Modern Physics</w:t>
      </w:r>
      <w:r w:rsidRPr="00723F36">
        <w:t xml:space="preserve"> </w:t>
      </w:r>
      <w:r w:rsidRPr="00723F36">
        <w:rPr>
          <w:b/>
          <w:bCs/>
        </w:rPr>
        <w:t>2011</w:t>
      </w:r>
      <w:r w:rsidRPr="00723F36">
        <w:t xml:space="preserve">, </w:t>
      </w:r>
      <w:r w:rsidRPr="00723F36">
        <w:rPr>
          <w:i/>
          <w:iCs/>
        </w:rPr>
        <w:t>83</w:t>
      </w:r>
      <w:r w:rsidRPr="00723F36">
        <w:t xml:space="preserve"> (3), 943–999. https://doi.org/</w:t>
      </w:r>
      <w:hyperlink r:id="rId35">
        <w:r w:rsidRPr="00723F36">
          <w:rPr>
            <w:rStyle w:val="Hyperlink"/>
            <w:i/>
          </w:rPr>
          <w:t>10.1103/RevModPhys.83.943</w:t>
        </w:r>
      </w:hyperlink>
      <w:r w:rsidRPr="00723F36">
        <w:t>.</w:t>
      </w:r>
    </w:p>
    <w:p w14:paraId="4355181E" w14:textId="77777777" w:rsidR="00723F36" w:rsidRPr="00723F36" w:rsidRDefault="00723F36" w:rsidP="00723F36">
      <w:pPr>
        <w:pStyle w:val="TFReferencesSection"/>
      </w:pPr>
      <w:bookmarkStart w:id="23" w:name="ref-Ashby2006"/>
      <w:bookmarkEnd w:id="22"/>
      <w:r w:rsidRPr="00723F36">
        <w:t xml:space="preserve">(18) </w:t>
      </w:r>
      <w:r w:rsidRPr="00723F36">
        <w:tab/>
        <w:t xml:space="preserve">Ashby, D. Bayesian statistics in medicine: A </w:t>
      </w:r>
      <w:proofErr w:type="gramStart"/>
      <w:r w:rsidRPr="00723F36">
        <w:t>25 year</w:t>
      </w:r>
      <w:proofErr w:type="gramEnd"/>
      <w:r w:rsidRPr="00723F36">
        <w:t xml:space="preserve"> review, 2006, </w:t>
      </w:r>
      <w:r w:rsidRPr="00723F36">
        <w:rPr>
          <w:i/>
          <w:iCs/>
        </w:rPr>
        <w:t>25</w:t>
      </w:r>
      <w:r w:rsidRPr="00723F36">
        <w:t>, 3589–3631. https://doi.org/</w:t>
      </w:r>
      <w:hyperlink r:id="rId36">
        <w:r w:rsidRPr="00723F36">
          <w:rPr>
            <w:rStyle w:val="Hyperlink"/>
            <w:i/>
          </w:rPr>
          <w:t>10.1002/sim.2672</w:t>
        </w:r>
      </w:hyperlink>
      <w:r w:rsidRPr="00723F36">
        <w:t>.</w:t>
      </w:r>
    </w:p>
    <w:p w14:paraId="328B14C9" w14:textId="77777777" w:rsidR="00723F36" w:rsidRPr="00723F36" w:rsidRDefault="00723F36" w:rsidP="00723F36">
      <w:pPr>
        <w:pStyle w:val="TFReferencesSection"/>
      </w:pPr>
      <w:bookmarkStart w:id="24" w:name="ref-Lynch2019"/>
      <w:bookmarkEnd w:id="23"/>
      <w:r w:rsidRPr="00723F36">
        <w:t xml:space="preserve">(19) </w:t>
      </w:r>
      <w:r w:rsidRPr="00723F36">
        <w:tab/>
        <w:t xml:space="preserve">Lynch, S. M.; Bartlett, B. Bayesian Statistics in Sociology: Past, Present, and Future. </w:t>
      </w:r>
      <w:r w:rsidRPr="00723F36">
        <w:rPr>
          <w:i/>
          <w:iCs/>
        </w:rPr>
        <w:t>Annual Review of Sociology</w:t>
      </w:r>
      <w:r w:rsidRPr="00723F36">
        <w:t xml:space="preserve"> </w:t>
      </w:r>
      <w:r w:rsidRPr="00723F36">
        <w:rPr>
          <w:b/>
          <w:bCs/>
        </w:rPr>
        <w:t>2019</w:t>
      </w:r>
      <w:r w:rsidRPr="00723F36">
        <w:t xml:space="preserve">, </w:t>
      </w:r>
      <w:r w:rsidRPr="00723F36">
        <w:rPr>
          <w:i/>
          <w:iCs/>
        </w:rPr>
        <w:t>45</w:t>
      </w:r>
      <w:r w:rsidRPr="00723F36">
        <w:t xml:space="preserve"> (1), 47–68. https://doi.org/</w:t>
      </w:r>
      <w:hyperlink r:id="rId37">
        <w:r w:rsidRPr="00723F36">
          <w:rPr>
            <w:rStyle w:val="Hyperlink"/>
            <w:i/>
          </w:rPr>
          <w:t>10.1146/annurev-soc-073018-022457</w:t>
        </w:r>
      </w:hyperlink>
      <w:r w:rsidRPr="00723F36">
        <w:t>.</w:t>
      </w:r>
    </w:p>
    <w:p w14:paraId="1CA92D5A" w14:textId="77777777" w:rsidR="00723F36" w:rsidRPr="00723F36" w:rsidRDefault="00723F36" w:rsidP="00723F36">
      <w:pPr>
        <w:pStyle w:val="TFReferencesSection"/>
      </w:pPr>
      <w:bookmarkStart w:id="25" w:name="ref-St.John2019"/>
      <w:bookmarkEnd w:id="24"/>
      <w:r w:rsidRPr="00723F36">
        <w:t xml:space="preserve">(20) </w:t>
      </w:r>
      <w:r w:rsidRPr="00723F36">
        <w:tab/>
        <w:t xml:space="preserve">St. John, P. C.; </w:t>
      </w:r>
      <w:proofErr w:type="spellStart"/>
      <w:r w:rsidRPr="00723F36">
        <w:t>Strutz</w:t>
      </w:r>
      <w:proofErr w:type="spellEnd"/>
      <w:r w:rsidRPr="00723F36">
        <w:t xml:space="preserve">, J.; </w:t>
      </w:r>
      <w:proofErr w:type="spellStart"/>
      <w:r w:rsidRPr="00723F36">
        <w:t>Broadbelt</w:t>
      </w:r>
      <w:proofErr w:type="spellEnd"/>
      <w:r w:rsidRPr="00723F36">
        <w:t xml:space="preserve">, L. J.; </w:t>
      </w:r>
      <w:proofErr w:type="spellStart"/>
      <w:r w:rsidRPr="00723F36">
        <w:t>Tyo</w:t>
      </w:r>
      <w:proofErr w:type="spellEnd"/>
      <w:r w:rsidRPr="00723F36">
        <w:t xml:space="preserve">, K. E. J.; </w:t>
      </w:r>
      <w:proofErr w:type="spellStart"/>
      <w:r w:rsidRPr="00723F36">
        <w:t>Bomble</w:t>
      </w:r>
      <w:proofErr w:type="spellEnd"/>
      <w:r w:rsidRPr="00723F36">
        <w:t xml:space="preserve">, Y. J. Bayesian inference of metabolic kinetics from genome-scale </w:t>
      </w:r>
      <w:proofErr w:type="spellStart"/>
      <w:r w:rsidRPr="00723F36">
        <w:t>multiomics</w:t>
      </w:r>
      <w:proofErr w:type="spellEnd"/>
      <w:r w:rsidRPr="00723F36">
        <w:t xml:space="preserve"> data. </w:t>
      </w:r>
      <w:r w:rsidRPr="00723F36">
        <w:rPr>
          <w:i/>
          <w:iCs/>
        </w:rPr>
        <w:t>PLOS Computational Biology</w:t>
      </w:r>
      <w:r w:rsidRPr="00723F36">
        <w:t xml:space="preserve"> </w:t>
      </w:r>
      <w:r w:rsidRPr="00723F36">
        <w:rPr>
          <w:b/>
          <w:bCs/>
        </w:rPr>
        <w:t>2019</w:t>
      </w:r>
      <w:r w:rsidRPr="00723F36">
        <w:t xml:space="preserve">, </w:t>
      </w:r>
      <w:r w:rsidRPr="00723F36">
        <w:rPr>
          <w:i/>
          <w:iCs/>
        </w:rPr>
        <w:t>15</w:t>
      </w:r>
      <w:r w:rsidRPr="00723F36">
        <w:t xml:space="preserve"> (11), e1007424. https://doi.org/</w:t>
      </w:r>
      <w:hyperlink r:id="rId38">
        <w:r w:rsidRPr="00723F36">
          <w:rPr>
            <w:rStyle w:val="Hyperlink"/>
            <w:i/>
          </w:rPr>
          <w:t>10.1371/journal.pcbi.1007424</w:t>
        </w:r>
      </w:hyperlink>
      <w:r w:rsidRPr="00723F36">
        <w:t>.</w:t>
      </w:r>
    </w:p>
    <w:p w14:paraId="213D905E" w14:textId="77777777" w:rsidR="00723F36" w:rsidRPr="00723F36" w:rsidRDefault="00723F36" w:rsidP="00723F36">
      <w:pPr>
        <w:pStyle w:val="TFReferencesSection"/>
      </w:pPr>
      <w:bookmarkStart w:id="26" w:name="ref-VivoTruyols2012"/>
      <w:bookmarkEnd w:id="25"/>
      <w:r w:rsidRPr="00723F36">
        <w:t xml:space="preserve">(21) </w:t>
      </w:r>
      <w:r w:rsidRPr="00723F36">
        <w:tab/>
      </w:r>
      <w:proofErr w:type="spellStart"/>
      <w:r w:rsidRPr="00723F36">
        <w:t>Vivó-Truyols</w:t>
      </w:r>
      <w:proofErr w:type="spellEnd"/>
      <w:r w:rsidRPr="00723F36">
        <w:t xml:space="preserve">, G. Bayesian Approach for Peak Detection in Two-Dimensional Chromatography. </w:t>
      </w:r>
      <w:r w:rsidRPr="00723F36">
        <w:rPr>
          <w:i/>
          <w:iCs/>
        </w:rPr>
        <w:t>Analytical Chemistry</w:t>
      </w:r>
      <w:r w:rsidRPr="00723F36">
        <w:t xml:space="preserve"> </w:t>
      </w:r>
      <w:r w:rsidRPr="00723F36">
        <w:rPr>
          <w:b/>
          <w:bCs/>
        </w:rPr>
        <w:t>2012</w:t>
      </w:r>
      <w:r w:rsidRPr="00723F36">
        <w:t xml:space="preserve">, </w:t>
      </w:r>
      <w:r w:rsidRPr="00723F36">
        <w:rPr>
          <w:i/>
          <w:iCs/>
        </w:rPr>
        <w:t>84</w:t>
      </w:r>
      <w:r w:rsidRPr="00723F36">
        <w:t xml:space="preserve"> (6), 2622–2630. https://doi.org/</w:t>
      </w:r>
      <w:hyperlink r:id="rId39">
        <w:r w:rsidRPr="00723F36">
          <w:rPr>
            <w:rStyle w:val="Hyperlink"/>
            <w:i/>
          </w:rPr>
          <w:t>10.1021/ac202124t</w:t>
        </w:r>
      </w:hyperlink>
      <w:r w:rsidRPr="00723F36">
        <w:t>.</w:t>
      </w:r>
    </w:p>
    <w:p w14:paraId="51D8223D" w14:textId="77777777" w:rsidR="00723F36" w:rsidRPr="00723F36" w:rsidRDefault="00723F36" w:rsidP="00723F36">
      <w:pPr>
        <w:pStyle w:val="TFReferencesSection"/>
      </w:pPr>
      <w:bookmarkStart w:id="27" w:name="ref-Schoot2021"/>
      <w:bookmarkEnd w:id="26"/>
      <w:r w:rsidRPr="00723F36">
        <w:t xml:space="preserve">(22) </w:t>
      </w:r>
      <w:r w:rsidRPr="00723F36">
        <w:tab/>
      </w:r>
      <w:proofErr w:type="spellStart"/>
      <w:r w:rsidRPr="00723F36">
        <w:t>Schoot</w:t>
      </w:r>
      <w:proofErr w:type="spellEnd"/>
      <w:r w:rsidRPr="00723F36">
        <w:t xml:space="preserve">, R. van de; </w:t>
      </w:r>
      <w:proofErr w:type="spellStart"/>
      <w:r w:rsidRPr="00723F36">
        <w:t>Depaoli</w:t>
      </w:r>
      <w:proofErr w:type="spellEnd"/>
      <w:r w:rsidRPr="00723F36">
        <w:t xml:space="preserve">, S.; King, R.; Kramer, B.; </w:t>
      </w:r>
      <w:proofErr w:type="spellStart"/>
      <w:r w:rsidRPr="00723F36">
        <w:t>Märtens</w:t>
      </w:r>
      <w:proofErr w:type="spellEnd"/>
      <w:r w:rsidRPr="00723F36">
        <w:t xml:space="preserve">, K.; Tadesse, M. G.; </w:t>
      </w:r>
      <w:proofErr w:type="spellStart"/>
      <w:r w:rsidRPr="00723F36">
        <w:t>Vannucci</w:t>
      </w:r>
      <w:proofErr w:type="spellEnd"/>
      <w:r w:rsidRPr="00723F36">
        <w:t xml:space="preserve">, M.; Gelman, A.; Veen, D.; Willemsen, J.; </w:t>
      </w:r>
      <w:proofErr w:type="spellStart"/>
      <w:r w:rsidRPr="00723F36">
        <w:t>Yau</w:t>
      </w:r>
      <w:proofErr w:type="spellEnd"/>
      <w:r w:rsidRPr="00723F36">
        <w:t xml:space="preserve">, C. Bayesian statistics and modelling. </w:t>
      </w:r>
      <w:r w:rsidRPr="00723F36">
        <w:rPr>
          <w:i/>
          <w:iCs/>
        </w:rPr>
        <w:t>Nature Reviews Methods Primers</w:t>
      </w:r>
      <w:r w:rsidRPr="00723F36">
        <w:t xml:space="preserve"> </w:t>
      </w:r>
      <w:r w:rsidRPr="00723F36">
        <w:rPr>
          <w:b/>
          <w:bCs/>
        </w:rPr>
        <w:t>2021</w:t>
      </w:r>
      <w:r w:rsidRPr="00723F36">
        <w:t xml:space="preserve">, </w:t>
      </w:r>
      <w:r w:rsidRPr="00723F36">
        <w:rPr>
          <w:i/>
          <w:iCs/>
        </w:rPr>
        <w:t>1</w:t>
      </w:r>
      <w:r w:rsidRPr="00723F36">
        <w:t xml:space="preserve"> (1), 1. https://doi.org/</w:t>
      </w:r>
      <w:hyperlink r:id="rId40">
        <w:r w:rsidRPr="00723F36">
          <w:rPr>
            <w:rStyle w:val="Hyperlink"/>
            <w:i/>
          </w:rPr>
          <w:t>10.1038/s43586-020-00001-2</w:t>
        </w:r>
      </w:hyperlink>
      <w:r w:rsidRPr="00723F36">
        <w:t>.</w:t>
      </w:r>
    </w:p>
    <w:p w14:paraId="6BA671EC" w14:textId="77777777" w:rsidR="00723F36" w:rsidRPr="00723F36" w:rsidRDefault="00723F36" w:rsidP="00723F36">
      <w:pPr>
        <w:pStyle w:val="TFReferencesSection"/>
      </w:pPr>
      <w:bookmarkStart w:id="28" w:name="ref-McNeish2016"/>
      <w:bookmarkEnd w:id="27"/>
      <w:r w:rsidRPr="00723F36">
        <w:t xml:space="preserve">(23) </w:t>
      </w:r>
      <w:r w:rsidRPr="00723F36">
        <w:tab/>
      </w:r>
      <w:proofErr w:type="spellStart"/>
      <w:r w:rsidRPr="00723F36">
        <w:t>McNeish</w:t>
      </w:r>
      <w:proofErr w:type="spellEnd"/>
      <w:r w:rsidRPr="00723F36">
        <w:t xml:space="preserve">, D. On Using Bayesian Methods to Address Small Sample Problems. </w:t>
      </w:r>
      <w:r w:rsidRPr="00723F36">
        <w:rPr>
          <w:i/>
          <w:iCs/>
        </w:rPr>
        <w:t>Structural Equation Modeling: A Multidisciplinary Journal</w:t>
      </w:r>
      <w:r w:rsidRPr="00723F36">
        <w:t xml:space="preserve"> </w:t>
      </w:r>
      <w:r w:rsidRPr="00723F36">
        <w:rPr>
          <w:b/>
          <w:bCs/>
        </w:rPr>
        <w:t>2016</w:t>
      </w:r>
      <w:r w:rsidRPr="00723F36">
        <w:t xml:space="preserve">, </w:t>
      </w:r>
      <w:r w:rsidRPr="00723F36">
        <w:rPr>
          <w:i/>
          <w:iCs/>
        </w:rPr>
        <w:t>23</w:t>
      </w:r>
      <w:r w:rsidRPr="00723F36">
        <w:t xml:space="preserve"> (5), 750–773. https://doi.org/</w:t>
      </w:r>
      <w:hyperlink r:id="rId41">
        <w:r w:rsidRPr="00723F36">
          <w:rPr>
            <w:rStyle w:val="Hyperlink"/>
            <w:i/>
          </w:rPr>
          <w:t>10.1080/10705511.2016.1186549</w:t>
        </w:r>
      </w:hyperlink>
      <w:r w:rsidRPr="00723F36">
        <w:t>.</w:t>
      </w:r>
    </w:p>
    <w:p w14:paraId="6B6D5CEC" w14:textId="77777777" w:rsidR="00723F36" w:rsidRPr="00723F36" w:rsidRDefault="00723F36" w:rsidP="00723F36">
      <w:pPr>
        <w:pStyle w:val="TFReferencesSection"/>
      </w:pPr>
      <w:bookmarkStart w:id="29" w:name="ref-Liepe2014"/>
      <w:bookmarkEnd w:id="28"/>
      <w:r w:rsidRPr="00723F36">
        <w:t xml:space="preserve">(24) </w:t>
      </w:r>
      <w:r w:rsidRPr="00723F36">
        <w:tab/>
      </w:r>
      <w:proofErr w:type="spellStart"/>
      <w:r w:rsidRPr="00723F36">
        <w:t>Liepe</w:t>
      </w:r>
      <w:proofErr w:type="spellEnd"/>
      <w:r w:rsidRPr="00723F36">
        <w:t xml:space="preserve">, J.; Kirk, P.; </w:t>
      </w:r>
      <w:proofErr w:type="spellStart"/>
      <w:r w:rsidRPr="00723F36">
        <w:t>Filippi</w:t>
      </w:r>
      <w:proofErr w:type="spellEnd"/>
      <w:r w:rsidRPr="00723F36">
        <w:t xml:space="preserve">, S.; Toni, T.; Barnes, C. P.; Stumpf, M. P. H. A framework for parameter estimation and model selection from experimental data in systems biology using approximate Bayesian computation. </w:t>
      </w:r>
      <w:r w:rsidRPr="00723F36">
        <w:rPr>
          <w:i/>
          <w:iCs/>
        </w:rPr>
        <w:t>Nature Protocols</w:t>
      </w:r>
      <w:r w:rsidRPr="00723F36">
        <w:t xml:space="preserve"> </w:t>
      </w:r>
      <w:r w:rsidRPr="00723F36">
        <w:rPr>
          <w:b/>
          <w:bCs/>
        </w:rPr>
        <w:t>2014</w:t>
      </w:r>
      <w:r w:rsidRPr="00723F36">
        <w:t xml:space="preserve">, </w:t>
      </w:r>
      <w:r w:rsidRPr="00723F36">
        <w:rPr>
          <w:i/>
          <w:iCs/>
        </w:rPr>
        <w:t>9</w:t>
      </w:r>
      <w:r w:rsidRPr="00723F36">
        <w:t xml:space="preserve"> (2), 439–456. https://doi.org/</w:t>
      </w:r>
      <w:hyperlink r:id="rId42">
        <w:r w:rsidRPr="00723F36">
          <w:rPr>
            <w:rStyle w:val="Hyperlink"/>
            <w:i/>
          </w:rPr>
          <w:t>10.1038/nprot.2014.025</w:t>
        </w:r>
      </w:hyperlink>
      <w:r w:rsidRPr="00723F36">
        <w:t>.</w:t>
      </w:r>
    </w:p>
    <w:p w14:paraId="5D92C30B" w14:textId="77777777" w:rsidR="00723F36" w:rsidRPr="00723F36" w:rsidRDefault="00723F36" w:rsidP="00723F36">
      <w:pPr>
        <w:pStyle w:val="TFReferencesSection"/>
      </w:pPr>
      <w:bookmarkStart w:id="30" w:name="ref-Jayawardhana2008"/>
      <w:bookmarkEnd w:id="29"/>
      <w:r w:rsidRPr="00723F36">
        <w:t xml:space="preserve">(25) </w:t>
      </w:r>
      <w:r w:rsidRPr="00723F36">
        <w:tab/>
      </w:r>
      <w:proofErr w:type="spellStart"/>
      <w:r w:rsidRPr="00723F36">
        <w:t>Jayawardhana</w:t>
      </w:r>
      <w:proofErr w:type="spellEnd"/>
      <w:r w:rsidRPr="00723F36">
        <w:t xml:space="preserve">, B.; Kell, D. B.; Rattray, M. Bayesian inference of the sites of perturbations in metabolic pathways via Markov </w:t>
      </w:r>
      <w:r w:rsidRPr="00723F36">
        <w:lastRenderedPageBreak/>
        <w:t xml:space="preserve">chain Monte Carlo. </w:t>
      </w:r>
      <w:r w:rsidRPr="00723F36">
        <w:rPr>
          <w:i/>
          <w:iCs/>
        </w:rPr>
        <w:t>Bioinformatics</w:t>
      </w:r>
      <w:r w:rsidRPr="00723F36">
        <w:t xml:space="preserve"> </w:t>
      </w:r>
      <w:r w:rsidRPr="00723F36">
        <w:rPr>
          <w:b/>
          <w:bCs/>
        </w:rPr>
        <w:t>2008</w:t>
      </w:r>
      <w:r w:rsidRPr="00723F36">
        <w:t xml:space="preserve">, </w:t>
      </w:r>
      <w:r w:rsidRPr="00723F36">
        <w:rPr>
          <w:i/>
          <w:iCs/>
        </w:rPr>
        <w:t>24</w:t>
      </w:r>
      <w:r w:rsidRPr="00723F36">
        <w:t xml:space="preserve"> (9), 1191–1197. https://doi.org/</w:t>
      </w:r>
      <w:hyperlink r:id="rId43">
        <w:r w:rsidRPr="00723F36">
          <w:rPr>
            <w:rStyle w:val="Hyperlink"/>
            <w:i/>
          </w:rPr>
          <w:t>10.1093/bioinformatics/btn103</w:t>
        </w:r>
      </w:hyperlink>
      <w:r w:rsidRPr="00723F36">
        <w:t>.</w:t>
      </w:r>
    </w:p>
    <w:p w14:paraId="625159D5" w14:textId="77777777" w:rsidR="00723F36" w:rsidRPr="00723F36" w:rsidRDefault="00723F36" w:rsidP="00723F36">
      <w:pPr>
        <w:pStyle w:val="TFReferencesSection"/>
      </w:pPr>
      <w:bookmarkStart w:id="31" w:name="ref-Choi2017"/>
      <w:bookmarkEnd w:id="30"/>
      <w:r w:rsidRPr="00723F36">
        <w:t xml:space="preserve">(26) </w:t>
      </w:r>
      <w:r w:rsidRPr="00723F36">
        <w:tab/>
        <w:t xml:space="preserve">Choi, B.; Rempala, G. A.; Kim, J. K. Beyond the Michaelis-Menten equation: Accurate and efficient estimation of enzyme kinetic parameters. </w:t>
      </w:r>
      <w:r w:rsidRPr="00723F36">
        <w:rPr>
          <w:i/>
          <w:iCs/>
        </w:rPr>
        <w:t>Scientific Reports</w:t>
      </w:r>
      <w:r w:rsidRPr="00723F36">
        <w:t xml:space="preserve"> </w:t>
      </w:r>
      <w:r w:rsidRPr="00723F36">
        <w:rPr>
          <w:b/>
          <w:bCs/>
        </w:rPr>
        <w:t>2017</w:t>
      </w:r>
      <w:r w:rsidRPr="00723F36">
        <w:t xml:space="preserve">, </w:t>
      </w:r>
      <w:r w:rsidRPr="00723F36">
        <w:rPr>
          <w:i/>
          <w:iCs/>
        </w:rPr>
        <w:t>7</w:t>
      </w:r>
      <w:r w:rsidRPr="00723F36">
        <w:t xml:space="preserve"> (1), 17018. https://doi.org/</w:t>
      </w:r>
      <w:hyperlink r:id="rId44">
        <w:r w:rsidRPr="00723F36">
          <w:rPr>
            <w:rStyle w:val="Hyperlink"/>
            <w:i/>
          </w:rPr>
          <w:t>10.1038/s41598-017-17072-z</w:t>
        </w:r>
      </w:hyperlink>
      <w:r w:rsidRPr="00723F36">
        <w:t>.</w:t>
      </w:r>
    </w:p>
    <w:p w14:paraId="65F01C3D" w14:textId="77777777" w:rsidR="00723F36" w:rsidRPr="00723F36" w:rsidRDefault="00723F36" w:rsidP="00723F36">
      <w:pPr>
        <w:pStyle w:val="TFReferencesSection"/>
      </w:pPr>
      <w:bookmarkStart w:id="32" w:name="ref-FernandezRegueiro2021"/>
      <w:bookmarkEnd w:id="31"/>
      <w:r w:rsidRPr="00723F36">
        <w:t xml:space="preserve">(27) </w:t>
      </w:r>
      <w:r w:rsidRPr="00723F36">
        <w:tab/>
        <w:t xml:space="preserve">Fernández </w:t>
      </w:r>
      <w:proofErr w:type="spellStart"/>
      <w:r w:rsidRPr="00723F36">
        <w:t>Regueiro</w:t>
      </w:r>
      <w:proofErr w:type="spellEnd"/>
      <w:r w:rsidRPr="00723F36">
        <w:t xml:space="preserve">, C. L.; Ivanov, N.; Van de </w:t>
      </w:r>
      <w:proofErr w:type="spellStart"/>
      <w:r w:rsidRPr="00723F36">
        <w:t>Wiel</w:t>
      </w:r>
      <w:proofErr w:type="spellEnd"/>
      <w:r w:rsidRPr="00723F36">
        <w:t>, J.; Baltussen, M. G.; Huck, W. T. S. Performing Arithmetic Operations Using Enzymatic Reaction Networks, 2021.</w:t>
      </w:r>
    </w:p>
    <w:p w14:paraId="47784486" w14:textId="77777777" w:rsidR="00723F36" w:rsidRPr="00723F36" w:rsidRDefault="00723F36" w:rsidP="00723F36">
      <w:pPr>
        <w:pStyle w:val="TFReferencesSection"/>
      </w:pPr>
      <w:bookmarkStart w:id="33" w:name="ref-Salvatier2016"/>
      <w:bookmarkEnd w:id="32"/>
      <w:r w:rsidRPr="00723F36">
        <w:t xml:space="preserve">(28) </w:t>
      </w:r>
      <w:r w:rsidRPr="00723F36">
        <w:tab/>
      </w:r>
      <w:proofErr w:type="spellStart"/>
      <w:r w:rsidRPr="00723F36">
        <w:t>Salvatier</w:t>
      </w:r>
      <w:proofErr w:type="spellEnd"/>
      <w:r w:rsidRPr="00723F36">
        <w:t xml:space="preserve">, J.; </w:t>
      </w:r>
      <w:proofErr w:type="spellStart"/>
      <w:r w:rsidRPr="00723F36">
        <w:t>Wiecki</w:t>
      </w:r>
      <w:proofErr w:type="spellEnd"/>
      <w:r w:rsidRPr="00723F36">
        <w:t xml:space="preserve">, T. V.; </w:t>
      </w:r>
      <w:proofErr w:type="spellStart"/>
      <w:r w:rsidRPr="00723F36">
        <w:t>Fonnesbeck</w:t>
      </w:r>
      <w:proofErr w:type="spellEnd"/>
      <w:r w:rsidRPr="00723F36">
        <w:t xml:space="preserve">, C. Probabilistic Programming in Python Using PyMC3. </w:t>
      </w:r>
      <w:proofErr w:type="spellStart"/>
      <w:r w:rsidRPr="00723F36">
        <w:rPr>
          <w:i/>
          <w:iCs/>
        </w:rPr>
        <w:t>PeerJ</w:t>
      </w:r>
      <w:proofErr w:type="spellEnd"/>
      <w:r w:rsidRPr="00723F36">
        <w:rPr>
          <w:i/>
          <w:iCs/>
        </w:rPr>
        <w:t xml:space="preserve"> Computer Science</w:t>
      </w:r>
      <w:r w:rsidRPr="00723F36">
        <w:t xml:space="preserve"> </w:t>
      </w:r>
      <w:r w:rsidRPr="00723F36">
        <w:rPr>
          <w:b/>
          <w:bCs/>
        </w:rPr>
        <w:t>2016</w:t>
      </w:r>
      <w:r w:rsidRPr="00723F36">
        <w:t xml:space="preserve">, </w:t>
      </w:r>
      <w:r w:rsidRPr="00723F36">
        <w:rPr>
          <w:i/>
          <w:iCs/>
        </w:rPr>
        <w:t>2</w:t>
      </w:r>
      <w:r w:rsidRPr="00723F36">
        <w:t>, e55. https://doi.org/</w:t>
      </w:r>
      <w:hyperlink r:id="rId45">
        <w:r w:rsidRPr="00723F36">
          <w:rPr>
            <w:rStyle w:val="Hyperlink"/>
            <w:i/>
          </w:rPr>
          <w:t>10.7717/peerj-cs.55</w:t>
        </w:r>
      </w:hyperlink>
      <w:r w:rsidRPr="00723F36">
        <w:t>.</w:t>
      </w:r>
    </w:p>
    <w:p w14:paraId="6BE9A5E3" w14:textId="77777777" w:rsidR="00723F36" w:rsidRPr="00723F36" w:rsidRDefault="00723F36" w:rsidP="00723F36">
      <w:pPr>
        <w:pStyle w:val="TFReferencesSection"/>
      </w:pPr>
      <w:bookmarkStart w:id="34" w:name="ref-Hoffman2011"/>
      <w:bookmarkEnd w:id="33"/>
      <w:r w:rsidRPr="00723F36">
        <w:t xml:space="preserve">(29) </w:t>
      </w:r>
      <w:r w:rsidRPr="00723F36">
        <w:tab/>
        <w:t xml:space="preserve">Hoffman, M. D.; Gelman, A. </w:t>
      </w:r>
      <w:hyperlink r:id="rId46">
        <w:r w:rsidRPr="00723F36">
          <w:rPr>
            <w:rStyle w:val="Hyperlink"/>
            <w:i/>
          </w:rPr>
          <w:t>The No-U-Turn Sampler: Adaptively Setting Path Lengths in Hamiltonian Monte Carlo</w:t>
        </w:r>
      </w:hyperlink>
      <w:r w:rsidRPr="00723F36">
        <w:t xml:space="preserve">. </w:t>
      </w:r>
      <w:r w:rsidRPr="00723F36">
        <w:rPr>
          <w:i/>
          <w:iCs/>
        </w:rPr>
        <w:t>arXiv:1111.4246 [cs, stat]</w:t>
      </w:r>
      <w:r w:rsidRPr="00723F36">
        <w:t xml:space="preserve"> </w:t>
      </w:r>
      <w:r w:rsidRPr="00723F36">
        <w:rPr>
          <w:b/>
          <w:bCs/>
        </w:rPr>
        <w:t>2011</w:t>
      </w:r>
      <w:r w:rsidRPr="00723F36">
        <w:t>.</w:t>
      </w:r>
    </w:p>
    <w:p w14:paraId="7D8DF42A" w14:textId="77777777" w:rsidR="00723F36" w:rsidRPr="00723F36" w:rsidRDefault="00723F36" w:rsidP="00723F36">
      <w:pPr>
        <w:pStyle w:val="TFReferencesSection"/>
      </w:pPr>
      <w:bookmarkStart w:id="35" w:name="ref-Vehtari2017"/>
      <w:bookmarkEnd w:id="34"/>
      <w:r w:rsidRPr="00723F36">
        <w:t xml:space="preserve">(30) </w:t>
      </w:r>
      <w:r w:rsidRPr="00723F36">
        <w:tab/>
      </w:r>
      <w:proofErr w:type="spellStart"/>
      <w:r w:rsidRPr="00723F36">
        <w:t>Vehtari</w:t>
      </w:r>
      <w:proofErr w:type="spellEnd"/>
      <w:r w:rsidRPr="00723F36">
        <w:t xml:space="preserve">, A.; Gelman, A.; </w:t>
      </w:r>
      <w:proofErr w:type="spellStart"/>
      <w:r w:rsidRPr="00723F36">
        <w:t>Gabry</w:t>
      </w:r>
      <w:proofErr w:type="spellEnd"/>
      <w:r w:rsidRPr="00723F36">
        <w:t xml:space="preserve">, J. Practical Bayesian model evaluation using leave-one-out cross-validation and WAIC. </w:t>
      </w:r>
      <w:r w:rsidRPr="00723F36">
        <w:rPr>
          <w:i/>
          <w:iCs/>
        </w:rPr>
        <w:t>Statistics and Computing</w:t>
      </w:r>
      <w:r w:rsidRPr="00723F36">
        <w:t xml:space="preserve"> </w:t>
      </w:r>
      <w:r w:rsidRPr="00723F36">
        <w:rPr>
          <w:b/>
          <w:bCs/>
        </w:rPr>
        <w:t>2017</w:t>
      </w:r>
      <w:r w:rsidRPr="00723F36">
        <w:t xml:space="preserve">, </w:t>
      </w:r>
      <w:r w:rsidRPr="00723F36">
        <w:rPr>
          <w:i/>
          <w:iCs/>
        </w:rPr>
        <w:t>27</w:t>
      </w:r>
      <w:r w:rsidRPr="00723F36">
        <w:t xml:space="preserve"> (5), 1413–1432. https://doi.org/</w:t>
      </w:r>
      <w:hyperlink r:id="rId47">
        <w:r w:rsidRPr="00723F36">
          <w:rPr>
            <w:rStyle w:val="Hyperlink"/>
            <w:i/>
          </w:rPr>
          <w:t>10.1007/s11222-016-9696-4</w:t>
        </w:r>
      </w:hyperlink>
      <w:r w:rsidRPr="00723F36">
        <w:t>.</w:t>
      </w:r>
    </w:p>
    <w:p w14:paraId="49DCF574" w14:textId="77777777" w:rsidR="00723F36" w:rsidRPr="00723F36" w:rsidRDefault="00723F36" w:rsidP="00723F36">
      <w:pPr>
        <w:pStyle w:val="TFReferencesSection"/>
      </w:pPr>
      <w:bookmarkStart w:id="36" w:name="ref-Engelhardt2017"/>
      <w:bookmarkEnd w:id="35"/>
      <w:r w:rsidRPr="00723F36">
        <w:t xml:space="preserve">(31) </w:t>
      </w:r>
      <w:r w:rsidRPr="00723F36">
        <w:tab/>
        <w:t xml:space="preserve">Engelhardt, B.; </w:t>
      </w:r>
      <w:proofErr w:type="spellStart"/>
      <w:r w:rsidRPr="00723F36">
        <w:t>Kschischo</w:t>
      </w:r>
      <w:proofErr w:type="spellEnd"/>
      <w:r w:rsidRPr="00723F36">
        <w:t xml:space="preserve">, M.; Fröhlich, H. A Bayesian approach to estimating hidden variables as well as missing and wrong molecular interactions in ordinary differential equation-based mathematical models. </w:t>
      </w:r>
      <w:r w:rsidRPr="00723F36">
        <w:rPr>
          <w:i/>
          <w:iCs/>
        </w:rPr>
        <w:t>Journal of The Royal Society Interface</w:t>
      </w:r>
      <w:r w:rsidRPr="00723F36">
        <w:t xml:space="preserve"> </w:t>
      </w:r>
      <w:r w:rsidRPr="00723F36">
        <w:rPr>
          <w:b/>
          <w:bCs/>
        </w:rPr>
        <w:t>2017</w:t>
      </w:r>
      <w:r w:rsidRPr="00723F36">
        <w:t xml:space="preserve">, </w:t>
      </w:r>
      <w:r w:rsidRPr="00723F36">
        <w:rPr>
          <w:i/>
          <w:iCs/>
        </w:rPr>
        <w:t>14</w:t>
      </w:r>
      <w:r w:rsidRPr="00723F36">
        <w:t xml:space="preserve"> (131), 20170332. https://doi.org/</w:t>
      </w:r>
      <w:hyperlink r:id="rId48">
        <w:r w:rsidRPr="00723F36">
          <w:rPr>
            <w:rStyle w:val="Hyperlink"/>
            <w:i/>
          </w:rPr>
          <w:t>10.1098/rsif.2017.0332</w:t>
        </w:r>
      </w:hyperlink>
      <w:r w:rsidRPr="00723F36">
        <w:t>.</w:t>
      </w:r>
    </w:p>
    <w:p w14:paraId="450DD909" w14:textId="6782F9F5" w:rsidR="00723F36" w:rsidRPr="00E73559" w:rsidRDefault="00723F36" w:rsidP="00E73559">
      <w:pPr>
        <w:pStyle w:val="TFReferencesSection"/>
      </w:pPr>
      <w:bookmarkStart w:id="37" w:name="ref-Huang2020"/>
      <w:bookmarkEnd w:id="36"/>
      <w:r w:rsidRPr="00723F36">
        <w:t xml:space="preserve">(32) </w:t>
      </w:r>
      <w:r w:rsidRPr="00723F36">
        <w:tab/>
        <w:t xml:space="preserve">Huang, Y.; Gilmour, S. G.; </w:t>
      </w:r>
      <w:proofErr w:type="spellStart"/>
      <w:r w:rsidRPr="00723F36">
        <w:t>Mylona</w:t>
      </w:r>
      <w:proofErr w:type="spellEnd"/>
      <w:r w:rsidRPr="00723F36">
        <w:t xml:space="preserve">, K.; </w:t>
      </w:r>
      <w:proofErr w:type="spellStart"/>
      <w:r w:rsidRPr="00723F36">
        <w:t>Goos</w:t>
      </w:r>
      <w:proofErr w:type="spellEnd"/>
      <w:r w:rsidRPr="00723F36">
        <w:t xml:space="preserve">, P. Optimal Design of Experiments for Hybrid Nonlinear Models, with Applications to Extended Michaelis-Menten Kinetics. </w:t>
      </w:r>
      <w:r w:rsidRPr="00723F36">
        <w:rPr>
          <w:b/>
          <w:bCs/>
        </w:rPr>
        <w:t>2020</w:t>
      </w:r>
      <w:r w:rsidRPr="00723F36">
        <w:t>. https://doi.org/</w:t>
      </w:r>
      <w:hyperlink r:id="rId49">
        <w:r w:rsidRPr="00723F36">
          <w:rPr>
            <w:rStyle w:val="Hyperlink"/>
            <w:i/>
          </w:rPr>
          <w:t>10.1007/s13253-020-00405-3</w:t>
        </w:r>
      </w:hyperlink>
      <w:r w:rsidRPr="00723F36">
        <w:t>.</w:t>
      </w:r>
      <w:bookmarkEnd w:id="6"/>
      <w:bookmarkEnd w:id="37"/>
      <w:r>
        <w:br w:type="page"/>
      </w:r>
    </w:p>
    <w:p w14:paraId="6E93B33B" w14:textId="4B0CCC7E" w:rsidR="00DC05F9" w:rsidRPr="00BE533F" w:rsidRDefault="00A66EDD" w:rsidP="000C58F5">
      <w:pPr>
        <w:pStyle w:val="TAMainText"/>
      </w:pPr>
      <w:r w:rsidRPr="00BE533F">
        <w:lastRenderedPageBreak/>
        <w:t xml:space="preserve">For full instructions, please see the </w:t>
      </w:r>
      <w:r w:rsidR="005329C7">
        <w:t>journal’s Instructions</w:t>
      </w:r>
      <w:r w:rsidRPr="00BE533F">
        <w:t xml:space="preserve"> for Authors.</w:t>
      </w:r>
      <w:r w:rsidR="00E2340D">
        <w:t xml:space="preserve"> </w:t>
      </w:r>
      <w:r w:rsidR="005329C7">
        <w:t xml:space="preserve">  Do </w:t>
      </w:r>
      <w:r w:rsidR="00157E12">
        <w:t>not modify the font in this or any other section, as doing so will not give an accurate estimate of the formatting for publication and final length of the paper.</w:t>
      </w:r>
      <w:r w:rsidR="00DC05F9" w:rsidRPr="00BE533F">
        <w:t xml:space="preserve"> </w:t>
      </w:r>
    </w:p>
    <w:p w14:paraId="334FC95B" w14:textId="77777777" w:rsidR="00101D1F" w:rsidRPr="007C1383" w:rsidRDefault="00101D1F" w:rsidP="00967927">
      <w:pPr>
        <w:pStyle w:val="VAFigureCaption"/>
      </w:pPr>
      <w:r w:rsidRPr="00BE533F">
        <w:t>FIGURES (Word Style "</w:t>
      </w:r>
      <w:proofErr w:type="spellStart"/>
      <w:r w:rsidRPr="00BE533F">
        <w:t>VA_Figure_Caption</w:t>
      </w:r>
      <w:proofErr w:type="spellEnd"/>
      <w:r w:rsidRPr="00BE533F">
        <w:t xml:space="preserve">"). Each figure must have a caption that includes the figure number and a </w:t>
      </w:r>
      <w:r w:rsidRPr="007C1383">
        <w:t>brief description, preferably one or two sentences. The caption should follow the format "</w:t>
      </w:r>
      <w:r w:rsidRPr="003547B0">
        <w:t>Figure 1.</w:t>
      </w:r>
      <w:r w:rsidRPr="00BE533F">
        <w:t xml:space="preserve"> Figure caption." All figures must be mentioned in the text consecutively and numbered with Arabic numerals. The caption should be understandable without ref</w:t>
      </w:r>
      <w:r w:rsidRPr="007C1383">
        <w:t>erence to the text. Whenever possible, place the key to symbols in the artwork, not in the caption. To insert the figure into the template, be sure it is already sized appropriately and paste before the figure caption. For formatting double-column figures, see the instructions at the end of the template. Do NOT modify the amount of space before and after the caption as this allows for the rules, space above and below the rules, and space above and below the figure to be inserted upon editing.</w:t>
      </w:r>
    </w:p>
    <w:p w14:paraId="16EC89B1" w14:textId="77777777" w:rsidR="00101D1F" w:rsidRPr="007C1383" w:rsidRDefault="00101D1F" w:rsidP="00427112">
      <w:pPr>
        <w:pStyle w:val="VCSchemeTitle"/>
      </w:pPr>
      <w:r w:rsidRPr="00BE533F">
        <w:rPr>
          <w:szCs w:val="14"/>
        </w:rPr>
        <w:t xml:space="preserve">SCHEMES (Word </w:t>
      </w:r>
      <w:r w:rsidRPr="007C1383">
        <w:t>Style "</w:t>
      </w:r>
      <w:proofErr w:type="spellStart"/>
      <w:r w:rsidRPr="007C1383">
        <w:t>VC_Scheme_Title</w:t>
      </w:r>
      <w:proofErr w:type="spellEnd"/>
      <w:r w:rsidRPr="007C1383">
        <w:t>"). Groups of reactions that show action are called schemes. Schemes may have brief titles describing their contents. The title should follow the format "</w:t>
      </w:r>
      <w:r w:rsidRPr="003547B0">
        <w:t>Scheme 1.</w:t>
      </w:r>
      <w:r w:rsidRPr="00BE533F">
        <w:rPr>
          <w:szCs w:val="14"/>
        </w:rPr>
        <w:t xml:space="preserve"> Scheme Title". Schemes may also have footnotes (use Word Style "</w:t>
      </w:r>
      <w:proofErr w:type="spellStart"/>
      <w:r w:rsidRPr="00BE533F">
        <w:rPr>
          <w:szCs w:val="14"/>
        </w:rPr>
        <w:t>FD_Sch</w:t>
      </w:r>
      <w:r w:rsidRPr="007C1383">
        <w:t>eme_Footnote</w:t>
      </w:r>
      <w:proofErr w:type="spellEnd"/>
      <w:r w:rsidRPr="007C1383">
        <w:t>"). To insert the scheme into the template, be sure it is already sized appropriately and paste after the scheme title. For formatting double-column schemes, see the instructions at the end of the template. Do NOT modify the amount of space before and after the title as this allows for the rules, space above and below the rules, and space above and below the scheme to be inserted upon editing.</w:t>
      </w:r>
    </w:p>
    <w:p w14:paraId="0B6B18C8" w14:textId="77777777" w:rsidR="00101D1F" w:rsidRPr="007C1383" w:rsidRDefault="00101D1F" w:rsidP="00C06CFC">
      <w:pPr>
        <w:pStyle w:val="VBChartTitle"/>
      </w:pPr>
      <w:r w:rsidRPr="00BE533F">
        <w:t>CHARTS (Word Style "</w:t>
      </w:r>
      <w:proofErr w:type="spellStart"/>
      <w:r w:rsidRPr="00BE533F">
        <w:t>VB_Chart_Title</w:t>
      </w:r>
      <w:proofErr w:type="spellEnd"/>
      <w:r w:rsidRPr="00BE533F">
        <w:t>"). Groups of structures that do not show action are called charts. C</w:t>
      </w:r>
      <w:r w:rsidRPr="007C1383">
        <w:t>harts may have brief titles describing their contents. The title should follow the format "</w:t>
      </w:r>
      <w:r w:rsidRPr="003547B0">
        <w:t>Chart 1.</w:t>
      </w:r>
      <w:r w:rsidRPr="00BE533F">
        <w:t xml:space="preserve"> Chart Title". Charts may also have footnotes (use Word Style "</w:t>
      </w:r>
      <w:proofErr w:type="spellStart"/>
      <w:r w:rsidRPr="00BE533F">
        <w:t>FC_Chart_Footnote</w:t>
      </w:r>
      <w:proofErr w:type="spellEnd"/>
      <w:r w:rsidRPr="00BE533F">
        <w:t>"). To insert the chart into the template, be sure it is already sized approp</w:t>
      </w:r>
      <w:r w:rsidRPr="007C1383">
        <w:t>riately and paste after the chart title. For formatting double-column charts, see the instructions at the end of the template. Do NOT modify the amount of space before and after the title as this allows for the rules, space above and below the rules, and space above and below the chart to be inserted upon editing.</w:t>
      </w:r>
    </w:p>
    <w:p w14:paraId="26A25D17" w14:textId="77777777" w:rsidR="00101D1F" w:rsidRPr="007C1383" w:rsidRDefault="00101D1F" w:rsidP="000E75E3">
      <w:pPr>
        <w:pStyle w:val="VDTableTitle"/>
      </w:pPr>
      <w:r w:rsidRPr="007C1383">
        <w:t>TABLES. Each table must have a brief (one phrase or sentence) title that describes its contents. The title should follow the format "Table 1. Table Title" (Word Style "</w:t>
      </w:r>
      <w:proofErr w:type="spellStart"/>
      <w:r w:rsidRPr="007C1383">
        <w:t>VD_Table_Title</w:t>
      </w:r>
      <w:proofErr w:type="spellEnd"/>
      <w:r w:rsidRPr="007C1383">
        <w:t>"). The title should be understandable without reference to the text. Put details in footnotes, not in the title (use Word Style "</w:t>
      </w:r>
      <w:proofErr w:type="spellStart"/>
      <w:r w:rsidRPr="007C1383">
        <w:t>FE_Table_Footnote</w:t>
      </w:r>
      <w:proofErr w:type="spellEnd"/>
      <w:r w:rsidRPr="007C1383">
        <w:t>"). Do NOT modify the amount of space before and after the title as this allows for the space above and below the table to be inserted upon editing.</w:t>
      </w:r>
    </w:p>
    <w:p w14:paraId="3DDA0A2E" w14:textId="77777777" w:rsidR="00101D1F" w:rsidRPr="007C1383" w:rsidRDefault="00101D1F" w:rsidP="000E75E3">
      <w:pPr>
        <w:pStyle w:val="TCTableBody"/>
      </w:pPr>
      <w:r w:rsidRPr="00F97782">
        <w:t>Use tables (Word Style “</w:t>
      </w:r>
      <w:proofErr w:type="spellStart"/>
      <w:r w:rsidRPr="00F97782">
        <w:t>TC_Table_Body</w:t>
      </w:r>
      <w:proofErr w:type="spellEnd"/>
      <w:r w:rsidRPr="00F97782">
        <w:t xml:space="preserve">”) when the data cannot be presented clearly as narrative, when many precise numbers must be presented, or when more meaningful interrelationships can be conveyed by the tabular format. </w:t>
      </w:r>
      <w:r w:rsidRPr="000E75E3">
        <w:rPr>
          <w:rStyle w:val="StyleTCTableBodyBoldChar"/>
        </w:rPr>
        <w:t xml:space="preserve">Do not use Word Style </w:t>
      </w:r>
      <w:r w:rsidRPr="000E75E3">
        <w:rPr>
          <w:rStyle w:val="StyleTCTableBodyBoldChar"/>
        </w:rPr>
        <w:t>“</w:t>
      </w:r>
      <w:proofErr w:type="spellStart"/>
      <w:r w:rsidRPr="000E75E3">
        <w:rPr>
          <w:rStyle w:val="StyleTCTableBodyBoldChar"/>
        </w:rPr>
        <w:t>TC_Table_Body</w:t>
      </w:r>
      <w:proofErr w:type="spellEnd"/>
      <w:r w:rsidRPr="000E75E3">
        <w:rPr>
          <w:rStyle w:val="StyleTCTableBodyBoldChar"/>
        </w:rPr>
        <w:t>” for tables containing artwork</w:t>
      </w:r>
      <w:r w:rsidRPr="007C1383">
        <w:t>.</w:t>
      </w:r>
      <w:r w:rsidRPr="00F97782">
        <w:t xml:space="preserve"> Tables should supplement, not duplicate, text and figures. Tables should be simple and concise. It is preferable to use the Table Tool in your word-processing package, placing one entry per cell</w:t>
      </w:r>
      <w:r w:rsidRPr="007C1383">
        <w:t>, to generate tables.</w:t>
      </w:r>
    </w:p>
    <w:p w14:paraId="70C563D8" w14:textId="77777777" w:rsidR="00101D1F" w:rsidRPr="00AC5F97" w:rsidRDefault="00101D1F" w:rsidP="005F5C5C">
      <w:pPr>
        <w:spacing w:after="0"/>
        <w:rPr>
          <w:rFonts w:ascii="Arno Pro" w:hAnsi="Arno Pro"/>
          <w:kern w:val="22"/>
          <w:sz w:val="20"/>
        </w:rPr>
      </w:pPr>
      <w:r w:rsidRPr="00AC5F97">
        <w:rPr>
          <w:rFonts w:ascii="Arno Pro" w:hAnsi="Arno Pro"/>
          <w:b/>
          <w:kern w:val="22"/>
          <w:sz w:val="20"/>
        </w:rPr>
        <w:t>Displayed equations</w:t>
      </w:r>
      <w:r w:rsidRPr="00AC5F97">
        <w:rPr>
          <w:rFonts w:ascii="Arno Pro" w:hAnsi="Arno Pro"/>
          <w:kern w:val="22"/>
          <w:sz w:val="20"/>
        </w:rPr>
        <w:t xml:space="preserve"> can be inserted where desired making sure they are assigned Word Style "Normal". Displayed equations can only be one column wide. If the artwork needs to be two columns wide, it must be relabeled as a figure, chart, or scheme and mentioned as such in the text.</w:t>
      </w:r>
    </w:p>
    <w:p w14:paraId="5F944D34" w14:textId="77777777" w:rsidR="00A71C00" w:rsidRDefault="00157E12" w:rsidP="00157E12">
      <w:pPr>
        <w:pStyle w:val="TESupportingInfoTitle"/>
      </w:pPr>
      <w:r>
        <w:t>ASSOCIATED CONTENT</w:t>
      </w:r>
      <w:r w:rsidR="00A66EDD" w:rsidRPr="00BE533F">
        <w:t xml:space="preserve"> </w:t>
      </w:r>
    </w:p>
    <w:p w14:paraId="5762A7EB" w14:textId="77777777" w:rsidR="008D045D" w:rsidRDefault="008D045D" w:rsidP="008D045D">
      <w:pPr>
        <w:pStyle w:val="FAAuthorInfoSubtitle"/>
      </w:pPr>
      <w:r w:rsidRPr="00157E12">
        <w:t>Supporting Information</w:t>
      </w:r>
    </w:p>
    <w:p w14:paraId="7ED0CF03" w14:textId="77777777" w:rsidR="0065276D" w:rsidRDefault="00A66EDD" w:rsidP="0065276D">
      <w:pPr>
        <w:pStyle w:val="TESupportingInformation"/>
      </w:pPr>
      <w:r w:rsidRPr="00BE533F">
        <w:t>(Word Style “</w:t>
      </w:r>
      <w:proofErr w:type="spellStart"/>
      <w:r w:rsidRPr="00BE533F">
        <w:t>TE_Supporting_Informati</w:t>
      </w:r>
      <w:r w:rsidRPr="00157E12">
        <w:rPr>
          <w:b/>
        </w:rPr>
        <w:t>on</w:t>
      </w:r>
      <w:proofErr w:type="spellEnd"/>
      <w:r w:rsidRPr="00157E12">
        <w:rPr>
          <w:b/>
        </w:rPr>
        <w:t xml:space="preserve">”). </w:t>
      </w:r>
      <w:r w:rsidR="0065276D">
        <w:t>A listing of the contents of each file supplied as Supporting Information should be included. For instructions on what should be included in the Supporting Information as well as how to prepare this material for publication, refer to the journal’s Instructions for Authors.</w:t>
      </w:r>
    </w:p>
    <w:p w14:paraId="2BA2B4D4" w14:textId="77777777" w:rsidR="0065276D" w:rsidRDefault="0065276D" w:rsidP="0065276D">
      <w:pPr>
        <w:pStyle w:val="TESupportingInformation"/>
      </w:pPr>
    </w:p>
    <w:p w14:paraId="1C0003E8" w14:textId="77777777" w:rsidR="0065276D" w:rsidRDefault="0065276D" w:rsidP="0065276D">
      <w:pPr>
        <w:pStyle w:val="TESupportingInformation"/>
      </w:pPr>
      <w:r>
        <w:t>The Supporting Information is available free of charge on the ACS Publications website.</w:t>
      </w:r>
    </w:p>
    <w:p w14:paraId="47A29B6B" w14:textId="77777777" w:rsidR="0065276D" w:rsidRDefault="0065276D" w:rsidP="0065276D">
      <w:pPr>
        <w:pStyle w:val="TESupportingInformation"/>
      </w:pPr>
    </w:p>
    <w:p w14:paraId="4431444B" w14:textId="77777777" w:rsidR="0065276D" w:rsidRDefault="0065276D" w:rsidP="0065276D">
      <w:pPr>
        <w:pStyle w:val="TESupportingInformation"/>
      </w:pPr>
      <w:r>
        <w:t>brief description (file type, i.e., PDF)</w:t>
      </w:r>
    </w:p>
    <w:p w14:paraId="3115C4B8" w14:textId="77777777" w:rsidR="0065276D" w:rsidRDefault="0065276D" w:rsidP="0065276D">
      <w:pPr>
        <w:pStyle w:val="TESupportingInformation"/>
      </w:pPr>
    </w:p>
    <w:p w14:paraId="2B2887A9" w14:textId="77777777" w:rsidR="00A66EDD" w:rsidRDefault="0065276D" w:rsidP="00683910">
      <w:pPr>
        <w:pStyle w:val="TESupportingInformation"/>
      </w:pPr>
      <w:r>
        <w:t>brief description (file type, i.e., PDF</w:t>
      </w:r>
      <w:r w:rsidR="00683910">
        <w:t>)</w:t>
      </w:r>
    </w:p>
    <w:p w14:paraId="4CE91671" w14:textId="77777777" w:rsidR="007331FF" w:rsidRDefault="007331FF" w:rsidP="00835CBD">
      <w:pPr>
        <w:pStyle w:val="AuthorInformationTitle"/>
      </w:pPr>
      <w:r>
        <w:t>A</w:t>
      </w:r>
      <w:r w:rsidR="00835CBD">
        <w:t>UTHOR INFORMATION</w:t>
      </w:r>
    </w:p>
    <w:p w14:paraId="250EC1CC" w14:textId="77777777" w:rsidR="00E75388" w:rsidRDefault="00101D1F" w:rsidP="005D2065">
      <w:pPr>
        <w:pStyle w:val="FAAuthorInfoSubtitle"/>
      </w:pPr>
      <w:r>
        <w:t>Corresponding Author</w:t>
      </w:r>
    </w:p>
    <w:p w14:paraId="422D734B" w14:textId="77777777" w:rsidR="007331FF" w:rsidRPr="005D2065" w:rsidRDefault="005327A4" w:rsidP="003E5207">
      <w:pPr>
        <w:pStyle w:val="StyleFACorrespondingAuthorFootnote7pt"/>
      </w:pPr>
      <w:r w:rsidRPr="003E5207">
        <w:t xml:space="preserve">* </w:t>
      </w:r>
      <w:r w:rsidR="007331FF" w:rsidRPr="003E5207">
        <w:t>(Word Style “</w:t>
      </w:r>
      <w:proofErr w:type="spellStart"/>
      <w:r w:rsidR="007331FF" w:rsidRPr="003E5207">
        <w:t>FA_Corresponding_Author_Footnote</w:t>
      </w:r>
      <w:proofErr w:type="spellEnd"/>
      <w:r w:rsidR="007331FF" w:rsidRPr="003E5207">
        <w:t>”).</w:t>
      </w:r>
      <w:r w:rsidR="003E5207" w:rsidRPr="003E5207">
        <w:t xml:space="preserve"> Give contact information for the author(s) to whom correspondence should be addressed.</w:t>
      </w:r>
      <w:r w:rsidR="00E6319F" w:rsidRPr="00E6319F">
        <w:t xml:space="preserve"> </w:t>
      </w:r>
    </w:p>
    <w:p w14:paraId="64ACE953" w14:textId="77777777" w:rsidR="00B71491" w:rsidRDefault="003E5207" w:rsidP="00B71491">
      <w:pPr>
        <w:pStyle w:val="FAAuthorInfoSubtitle"/>
      </w:pPr>
      <w:r>
        <w:t>Present</w:t>
      </w:r>
      <w:r w:rsidR="00B71491">
        <w:t xml:space="preserve"> </w:t>
      </w:r>
      <w:r>
        <w:t>Address</w:t>
      </w:r>
      <w:r w:rsidR="00B71491">
        <w:t>es</w:t>
      </w:r>
    </w:p>
    <w:p w14:paraId="587FF044" w14:textId="77777777" w:rsidR="003E5207" w:rsidRPr="00B71491" w:rsidRDefault="003E5207" w:rsidP="00B71491">
      <w:pPr>
        <w:pStyle w:val="StyleFACorrespondingAuthorFootnote7pt"/>
      </w:pPr>
      <w:r w:rsidRPr="00B71491">
        <w:t>†If an author’s address is different than the one given in the affiliation line, this information may be included here.</w:t>
      </w:r>
    </w:p>
    <w:p w14:paraId="3F3135BF" w14:textId="77777777" w:rsidR="005327A4" w:rsidRDefault="008D567C" w:rsidP="005D2065">
      <w:pPr>
        <w:pStyle w:val="FAAuthorInfoSubtitle"/>
      </w:pPr>
      <w:r>
        <w:t>Author Contributions</w:t>
      </w:r>
    </w:p>
    <w:p w14:paraId="5DE7C071" w14:textId="77777777" w:rsidR="00DC05F9" w:rsidRDefault="008D567C" w:rsidP="00DC05F9">
      <w:pPr>
        <w:pStyle w:val="StyleFACorrespondingAuthorFootnote7pt"/>
        <w:rPr>
          <w:rStyle w:val="FAAuthorInfoSubtitleChar"/>
        </w:rPr>
      </w:pPr>
      <w:r>
        <w:t xml:space="preserve">The manuscript was written through contributions of all authors. </w:t>
      </w:r>
      <w:r w:rsidR="00B71491">
        <w:t>/</w:t>
      </w:r>
      <w:r>
        <w:t xml:space="preserve"> All authors have given approval to the final version of the manuscript.</w:t>
      </w:r>
      <w:r w:rsidR="00B71491">
        <w:t xml:space="preserve"> / </w:t>
      </w:r>
      <w:r w:rsidR="00B71491">
        <w:rPr>
          <w:rFonts w:ascii="Times New Roman" w:hAnsi="Times New Roman"/>
        </w:rPr>
        <w:t>‡</w:t>
      </w:r>
      <w:r w:rsidR="00B71491">
        <w:t>These authors contributed equally. (</w:t>
      </w:r>
      <w:proofErr w:type="gramStart"/>
      <w:r w:rsidR="00B71491">
        <w:t>match</w:t>
      </w:r>
      <w:proofErr w:type="gramEnd"/>
      <w:r w:rsidR="00B71491">
        <w:t xml:space="preserve"> statement to author names with a symbol)</w:t>
      </w:r>
      <w:r w:rsidR="00DC05F9">
        <w:rPr>
          <w:rStyle w:val="FAAuthorInfoSubtitleChar"/>
        </w:rPr>
        <w:t xml:space="preserve"> </w:t>
      </w:r>
    </w:p>
    <w:p w14:paraId="1ECEAA03" w14:textId="77777777" w:rsidR="008D567C" w:rsidRDefault="008D567C" w:rsidP="003E5207">
      <w:pPr>
        <w:pStyle w:val="StyleFACorrespondingAuthorFootnote7pt"/>
      </w:pPr>
      <w:r w:rsidRPr="000D2D84">
        <w:rPr>
          <w:rStyle w:val="FAAuthorInfoSubtitleChar"/>
        </w:rPr>
        <w:t>Notes</w:t>
      </w:r>
      <w:r w:rsidRPr="000D2D84">
        <w:rPr>
          <w:rStyle w:val="FAAuthorInfoSubtitleChar"/>
        </w:rPr>
        <w:br/>
      </w:r>
      <w:r w:rsidRPr="008D567C">
        <w:t>A</w:t>
      </w:r>
      <w:r w:rsidR="005D2065">
        <w:t xml:space="preserve">ny </w:t>
      </w:r>
      <w:r w:rsidR="00B71491">
        <w:t>additional relevant notes should be placed here</w:t>
      </w:r>
      <w:r w:rsidR="005D2065">
        <w:t>.</w:t>
      </w:r>
    </w:p>
    <w:p w14:paraId="795CEB56" w14:textId="77777777" w:rsidR="007331FF" w:rsidRDefault="007331FF" w:rsidP="007331FF">
      <w:pPr>
        <w:pStyle w:val="TDAckTitle"/>
      </w:pPr>
      <w:r w:rsidRPr="00A71C00">
        <w:t>ACKNOWLEDGMENT</w:t>
      </w:r>
      <w:r w:rsidRPr="00BE533F">
        <w:t xml:space="preserve"> </w:t>
      </w:r>
    </w:p>
    <w:p w14:paraId="7CBD2F8F" w14:textId="77777777" w:rsidR="00DC05F9" w:rsidRDefault="007331FF" w:rsidP="00DC05F9">
      <w:pPr>
        <w:pStyle w:val="TDAcknowledgments"/>
      </w:pPr>
      <w:r w:rsidRPr="00BE533F">
        <w:t>(Word Style "</w:t>
      </w:r>
      <w:proofErr w:type="spellStart"/>
      <w:r w:rsidRPr="00BE533F">
        <w:t>TD_Acknowledgments</w:t>
      </w:r>
      <w:proofErr w:type="spellEnd"/>
      <w:r w:rsidRPr="00BE533F">
        <w:t xml:space="preserve">"). </w:t>
      </w:r>
      <w:proofErr w:type="gramStart"/>
      <w:r w:rsidRPr="00BE533F">
        <w:t>Generally</w:t>
      </w:r>
      <w:proofErr w:type="gramEnd"/>
      <w:r w:rsidRPr="00BE533F">
        <w:t xml:space="preserve"> the last paragraph of the paper is the place to acknowledge people (dedications), places, and </w:t>
      </w:r>
      <w:r w:rsidRPr="00E46BD3">
        <w:t>financing (you may state grant numbers and sponsors here).</w:t>
      </w:r>
      <w:r w:rsidR="005329C7">
        <w:t xml:space="preserve">  Follow the journal’s guidelines on what to include in the Acknowledgement section.</w:t>
      </w:r>
      <w:r w:rsidR="00E6319F" w:rsidRPr="00E6319F">
        <w:t xml:space="preserve"> </w:t>
      </w:r>
    </w:p>
    <w:p w14:paraId="00D681C1" w14:textId="77777777" w:rsidR="00101D1F" w:rsidRPr="00101D1F" w:rsidRDefault="00101D1F" w:rsidP="00101D1F">
      <w:pPr>
        <w:pStyle w:val="TDAckTitle"/>
      </w:pPr>
      <w:r>
        <w:t>REFERENCES</w:t>
      </w:r>
    </w:p>
    <w:p w14:paraId="403C85E1" w14:textId="77777777" w:rsidR="00DC05F9" w:rsidRDefault="00A66EDD" w:rsidP="00DC05F9">
      <w:pPr>
        <w:pStyle w:val="TFReferencesSection"/>
      </w:pPr>
      <w:r w:rsidRPr="00BE533F">
        <w:t>(Word Style "</w:t>
      </w:r>
      <w:proofErr w:type="spellStart"/>
      <w:r w:rsidRPr="00BE533F">
        <w:t>TF_References_Section</w:t>
      </w:r>
      <w:proofErr w:type="spellEnd"/>
      <w:r w:rsidRPr="00BE533F">
        <w:t>"). References are placed at the end of the manuscript. Authors are responsible for the accuracy and completeness of all references. Examples of the recommended fo</w:t>
      </w:r>
      <w:r w:rsidRPr="00F8537A">
        <w:t xml:space="preserve">rmats for the various reference types can be found at </w:t>
      </w:r>
      <w:hyperlink r:id="rId50" w:history="1">
        <w:r w:rsidR="005329C7">
          <w:rPr>
            <w:rStyle w:val="Hyperlink"/>
          </w:rPr>
          <w:t>http://pubs.acs.org/page/4authors/index.html</w:t>
        </w:r>
      </w:hyperlink>
      <w:r w:rsidRPr="00BE533F">
        <w:t xml:space="preserve">. </w:t>
      </w:r>
      <w:r w:rsidR="007F6792" w:rsidRPr="00BE533F">
        <w:t xml:space="preserve">Detailed information on reference style can be found in </w:t>
      </w:r>
      <w:r w:rsidR="007F6792" w:rsidRPr="00F8537A">
        <w:t>The ACS Style Guide</w:t>
      </w:r>
      <w:r w:rsidR="007F6792" w:rsidRPr="00BE533F">
        <w:t>, available from Oxford Press.</w:t>
      </w:r>
      <w:r w:rsidR="00DC05F9">
        <w:t xml:space="preserve"> </w:t>
      </w:r>
    </w:p>
    <w:p w14:paraId="6CE8EE7D" w14:textId="77777777" w:rsidR="00861B71" w:rsidRPr="00861B71" w:rsidRDefault="00861B71" w:rsidP="005A1E30">
      <w:pPr>
        <w:pStyle w:val="TFReferencesSection"/>
        <w:ind w:left="547" w:firstLine="0"/>
      </w:pPr>
    </w:p>
    <w:p w14:paraId="3F123057" w14:textId="77777777" w:rsidR="00DD29EF" w:rsidRDefault="00DD29EF" w:rsidP="00C06CFC">
      <w:pPr>
        <w:pStyle w:val="SNSynopsisTOC"/>
        <w:sectPr w:rsidR="00DD29EF" w:rsidSect="00BF24D5">
          <w:type w:val="continuous"/>
          <w:pgSz w:w="12240" w:h="15840"/>
          <w:pgMar w:top="720" w:right="1094" w:bottom="720" w:left="1094" w:header="720" w:footer="720" w:gutter="0"/>
          <w:cols w:num="2" w:space="461"/>
        </w:sectPr>
      </w:pPr>
    </w:p>
    <w:p w14:paraId="37D5480E" w14:textId="77777777" w:rsidR="00DD29EF" w:rsidRPr="00F8537A" w:rsidRDefault="00DD29EF" w:rsidP="00C06CFC">
      <w:pPr>
        <w:pStyle w:val="SNSynopsisTOC"/>
      </w:pPr>
    </w:p>
    <w:p w14:paraId="0C3A21BF" w14:textId="77777777" w:rsidR="00A66EDD" w:rsidRDefault="00A66EDD" w:rsidP="00865479">
      <w:pPr>
        <w:pStyle w:val="TFReferencesSection"/>
        <w:rPr>
          <w:rStyle w:val="EndnoteReference"/>
        </w:rPr>
        <w:sectPr w:rsidR="00A66EDD" w:rsidSect="00984F9E">
          <w:type w:val="continuous"/>
          <w:pgSz w:w="12240" w:h="15840"/>
          <w:pgMar w:top="720" w:right="1094" w:bottom="720" w:left="1094" w:header="720" w:footer="720" w:gutter="0"/>
          <w:cols w:space="461"/>
        </w:sectPr>
      </w:pPr>
    </w:p>
    <w:p w14:paraId="2D2D5C01" w14:textId="77777777" w:rsidR="00A66EDD" w:rsidRPr="00F103D7" w:rsidRDefault="00A66EDD" w:rsidP="0059535F">
      <w:pPr>
        <w:spacing w:after="0"/>
        <w:rPr>
          <w:rFonts w:ascii="Arno Pro" w:hAnsi="Arno Pro"/>
          <w:sz w:val="19"/>
          <w:szCs w:val="19"/>
        </w:rPr>
      </w:pPr>
      <w:r w:rsidRPr="00F103D7">
        <w:rPr>
          <w:rFonts w:ascii="Arno Pro" w:hAnsi="Arno Pro"/>
          <w:sz w:val="19"/>
          <w:szCs w:val="19"/>
        </w:rPr>
        <w:t>To format double-column figures, schemes, charts, and tables, use the following instructions:</w:t>
      </w:r>
    </w:p>
    <w:p w14:paraId="402F4E02" w14:textId="77777777" w:rsidR="00A66EDD" w:rsidRPr="00F103D7" w:rsidRDefault="00A66EDD" w:rsidP="0059535F">
      <w:pPr>
        <w:spacing w:after="0"/>
        <w:rPr>
          <w:rFonts w:ascii="Arno Pro" w:hAnsi="Arno Pro"/>
          <w:sz w:val="19"/>
          <w:szCs w:val="19"/>
        </w:rPr>
      </w:pPr>
    </w:p>
    <w:p w14:paraId="71D06CAE" w14:textId="77777777" w:rsidR="00A66EDD" w:rsidRPr="00C06CFC" w:rsidRDefault="00A66EDD" w:rsidP="0059535F">
      <w:pPr>
        <w:spacing w:after="0"/>
        <w:rPr>
          <w:rFonts w:ascii="Arno Pro" w:hAnsi="Arno Pro"/>
          <w:sz w:val="20"/>
        </w:rPr>
      </w:pPr>
      <w:r w:rsidRPr="00F103D7">
        <w:rPr>
          <w:rFonts w:ascii="Arno Pro" w:hAnsi="Arno Pro"/>
          <w:sz w:val="19"/>
          <w:szCs w:val="19"/>
        </w:rPr>
        <w:tab/>
      </w:r>
      <w:r w:rsidRPr="00C06CFC">
        <w:rPr>
          <w:rFonts w:ascii="Arno Pro" w:hAnsi="Arno Pro"/>
          <w:sz w:val="20"/>
        </w:rPr>
        <w:t>Place the insertion point where you want to change the number of columns</w:t>
      </w:r>
    </w:p>
    <w:p w14:paraId="63E633C3" w14:textId="77777777" w:rsidR="00A66EDD" w:rsidRPr="00C06CFC" w:rsidRDefault="00A66EDD" w:rsidP="0059535F">
      <w:pPr>
        <w:spacing w:after="0"/>
        <w:rPr>
          <w:rFonts w:ascii="Arno Pro" w:hAnsi="Arno Pro"/>
          <w:sz w:val="20"/>
        </w:rPr>
      </w:pPr>
      <w:r w:rsidRPr="00C06CFC">
        <w:rPr>
          <w:rFonts w:ascii="Arno Pro" w:hAnsi="Arno Pro"/>
          <w:sz w:val="20"/>
        </w:rPr>
        <w:lastRenderedPageBreak/>
        <w:tab/>
        <w:t xml:space="preserve">From the </w:t>
      </w:r>
      <w:r w:rsidRPr="00C06CFC">
        <w:rPr>
          <w:rFonts w:ascii="Arno Pro" w:hAnsi="Arno Pro"/>
          <w:b/>
          <w:sz w:val="20"/>
        </w:rPr>
        <w:t>Insert</w:t>
      </w:r>
      <w:r w:rsidRPr="00C06CFC">
        <w:rPr>
          <w:rFonts w:ascii="Arno Pro" w:hAnsi="Arno Pro"/>
          <w:sz w:val="20"/>
        </w:rPr>
        <w:t xml:space="preserve"> menu, choose </w:t>
      </w:r>
      <w:r w:rsidRPr="00C06CFC">
        <w:rPr>
          <w:rFonts w:ascii="Arno Pro" w:hAnsi="Arno Pro"/>
          <w:b/>
          <w:sz w:val="20"/>
        </w:rPr>
        <w:t>Break</w:t>
      </w:r>
    </w:p>
    <w:p w14:paraId="115CB70E" w14:textId="77777777" w:rsidR="00A66EDD" w:rsidRPr="00C06CFC" w:rsidRDefault="00A66EDD" w:rsidP="0059535F">
      <w:pPr>
        <w:spacing w:after="0"/>
        <w:rPr>
          <w:rFonts w:ascii="Arno Pro" w:hAnsi="Arno Pro"/>
          <w:sz w:val="20"/>
        </w:rPr>
      </w:pPr>
      <w:r w:rsidRPr="00C06CFC">
        <w:rPr>
          <w:rFonts w:ascii="Arno Pro" w:hAnsi="Arno Pro"/>
          <w:sz w:val="20"/>
        </w:rPr>
        <w:tab/>
        <w:t xml:space="preserve">Under </w:t>
      </w:r>
      <w:r w:rsidRPr="00C06CFC">
        <w:rPr>
          <w:rFonts w:ascii="Arno Pro" w:hAnsi="Arno Pro"/>
          <w:b/>
          <w:sz w:val="20"/>
        </w:rPr>
        <w:t>Sections</w:t>
      </w:r>
      <w:r w:rsidRPr="00C06CFC">
        <w:rPr>
          <w:rFonts w:ascii="Arno Pro" w:hAnsi="Arno Pro"/>
          <w:sz w:val="20"/>
        </w:rPr>
        <w:t xml:space="preserve">, choose </w:t>
      </w:r>
      <w:r w:rsidRPr="00C06CFC">
        <w:rPr>
          <w:rFonts w:ascii="Arno Pro" w:hAnsi="Arno Pro"/>
          <w:b/>
          <w:sz w:val="20"/>
        </w:rPr>
        <w:t>Continuous</w:t>
      </w:r>
    </w:p>
    <w:p w14:paraId="2CE74730" w14:textId="77777777" w:rsidR="00A66EDD" w:rsidRPr="00C06CFC" w:rsidRDefault="00A66EDD" w:rsidP="0059535F">
      <w:pPr>
        <w:spacing w:after="0"/>
        <w:rPr>
          <w:rFonts w:ascii="Arno Pro" w:hAnsi="Arno Pro"/>
          <w:sz w:val="20"/>
        </w:rPr>
      </w:pPr>
      <w:r w:rsidRPr="00C06CFC">
        <w:rPr>
          <w:rFonts w:ascii="Arno Pro" w:hAnsi="Arno Pro"/>
          <w:sz w:val="20"/>
        </w:rPr>
        <w:tab/>
        <w:t xml:space="preserve">Make sure the insertion point is in the new section. From the </w:t>
      </w:r>
      <w:r w:rsidRPr="00C06CFC">
        <w:rPr>
          <w:rFonts w:ascii="Arno Pro" w:hAnsi="Arno Pro"/>
          <w:b/>
          <w:sz w:val="20"/>
        </w:rPr>
        <w:t>Format</w:t>
      </w:r>
      <w:r w:rsidRPr="00C06CFC">
        <w:rPr>
          <w:rFonts w:ascii="Arno Pro" w:hAnsi="Arno Pro"/>
          <w:sz w:val="20"/>
        </w:rPr>
        <w:t xml:space="preserve"> menu, choose </w:t>
      </w:r>
      <w:r w:rsidRPr="00C06CFC">
        <w:rPr>
          <w:rFonts w:ascii="Arno Pro" w:hAnsi="Arno Pro"/>
          <w:b/>
          <w:sz w:val="20"/>
        </w:rPr>
        <w:t>Columns</w:t>
      </w:r>
    </w:p>
    <w:p w14:paraId="3FA2D1A2" w14:textId="77777777" w:rsidR="00A66EDD" w:rsidRPr="00C06CFC" w:rsidRDefault="00A66EDD" w:rsidP="0059535F">
      <w:pPr>
        <w:spacing w:after="0"/>
        <w:rPr>
          <w:rFonts w:ascii="Arno Pro" w:hAnsi="Arno Pro"/>
          <w:sz w:val="20"/>
        </w:rPr>
      </w:pPr>
      <w:r w:rsidRPr="00C06CFC">
        <w:rPr>
          <w:rFonts w:ascii="Arno Pro" w:hAnsi="Arno Pro"/>
          <w:sz w:val="20"/>
        </w:rPr>
        <w:tab/>
        <w:t xml:space="preserve">In the </w:t>
      </w:r>
      <w:r w:rsidRPr="00C06CFC">
        <w:rPr>
          <w:rFonts w:ascii="Arno Pro" w:hAnsi="Arno Pro"/>
          <w:b/>
          <w:sz w:val="20"/>
        </w:rPr>
        <w:t>Number of Columns</w:t>
      </w:r>
      <w:r w:rsidRPr="00C06CFC">
        <w:rPr>
          <w:rFonts w:ascii="Arno Pro" w:hAnsi="Arno Pro"/>
          <w:sz w:val="20"/>
        </w:rPr>
        <w:t xml:space="preserve"> box, type </w:t>
      </w:r>
      <w:r w:rsidRPr="00C06CFC">
        <w:rPr>
          <w:rFonts w:ascii="Arno Pro" w:hAnsi="Arno Pro"/>
          <w:b/>
          <w:sz w:val="20"/>
        </w:rPr>
        <w:t>1</w:t>
      </w:r>
    </w:p>
    <w:p w14:paraId="6450FB7B" w14:textId="77777777" w:rsidR="00A66EDD" w:rsidRPr="00C06CFC" w:rsidRDefault="00A66EDD" w:rsidP="0059535F">
      <w:pPr>
        <w:spacing w:after="0"/>
        <w:rPr>
          <w:rFonts w:ascii="Arno Pro" w:hAnsi="Arno Pro"/>
          <w:sz w:val="20"/>
        </w:rPr>
      </w:pPr>
      <w:r w:rsidRPr="00C06CFC">
        <w:rPr>
          <w:rFonts w:ascii="Arno Pro" w:hAnsi="Arno Pro"/>
          <w:sz w:val="20"/>
        </w:rPr>
        <w:tab/>
        <w:t xml:space="preserve">Choose the </w:t>
      </w:r>
      <w:r w:rsidRPr="00C06CFC">
        <w:rPr>
          <w:rFonts w:ascii="Arno Pro" w:hAnsi="Arno Pro"/>
          <w:b/>
          <w:sz w:val="20"/>
        </w:rPr>
        <w:t>OK</w:t>
      </w:r>
      <w:r w:rsidRPr="00C06CFC">
        <w:rPr>
          <w:rFonts w:ascii="Arno Pro" w:hAnsi="Arno Pro"/>
          <w:sz w:val="20"/>
        </w:rPr>
        <w:t xml:space="preserve"> button</w:t>
      </w:r>
    </w:p>
    <w:p w14:paraId="11CC9067" w14:textId="77777777" w:rsidR="00A66EDD" w:rsidRPr="00F103D7" w:rsidRDefault="00A66EDD" w:rsidP="00A66EDD">
      <w:pPr>
        <w:rPr>
          <w:rFonts w:ascii="Arno Pro" w:hAnsi="Arno Pro"/>
          <w:sz w:val="19"/>
          <w:szCs w:val="19"/>
        </w:rPr>
      </w:pPr>
    </w:p>
    <w:p w14:paraId="6FCC766A" w14:textId="77777777" w:rsidR="00A66EDD" w:rsidRPr="00C06CFC" w:rsidRDefault="00A66EDD" w:rsidP="00A66EDD">
      <w:pPr>
        <w:rPr>
          <w:rFonts w:ascii="Arno Pro" w:hAnsi="Arno Pro"/>
          <w:sz w:val="20"/>
        </w:rPr>
      </w:pPr>
      <w:r w:rsidRPr="00C06CFC">
        <w:rPr>
          <w:rFonts w:ascii="Arno Pro" w:hAnsi="Arno Pro"/>
          <w:sz w:val="20"/>
        </w:rPr>
        <w:t>Now your page is set up so that figures, schemes, charts, and tables can span two columns. These must appear at the top of the page. Be sure to add another section break after the table and change it back to two columns with a spacing of 0.33 in.</w:t>
      </w:r>
    </w:p>
    <w:p w14:paraId="11E7A6CA" w14:textId="77777777" w:rsidR="00A66EDD" w:rsidRPr="00C72D78" w:rsidRDefault="00A66EDD" w:rsidP="000E75E3">
      <w:pPr>
        <w:pStyle w:val="VDTableTitle"/>
      </w:pPr>
      <w:r w:rsidRPr="00C72D78">
        <w:t>Table 1. Example of a Double-Column Table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1283"/>
        <w:gridCol w:w="1283"/>
        <w:gridCol w:w="1283"/>
        <w:gridCol w:w="1283"/>
        <w:gridCol w:w="1283"/>
        <w:gridCol w:w="1283"/>
        <w:gridCol w:w="1283"/>
        <w:gridCol w:w="1283"/>
      </w:tblGrid>
      <w:tr w:rsidR="00A66EDD" w14:paraId="0007D311" w14:textId="77777777" w:rsidTr="00A66EDD">
        <w:tc>
          <w:tcPr>
            <w:tcW w:w="1283" w:type="dxa"/>
          </w:tcPr>
          <w:p w14:paraId="7EF6449B" w14:textId="77777777" w:rsidR="00A66EDD" w:rsidRDefault="00A66EDD" w:rsidP="000E75E3">
            <w:pPr>
              <w:pStyle w:val="TCTableBody"/>
            </w:pPr>
            <w:r>
              <w:t>Column 1</w:t>
            </w:r>
          </w:p>
        </w:tc>
        <w:tc>
          <w:tcPr>
            <w:tcW w:w="1283" w:type="dxa"/>
          </w:tcPr>
          <w:p w14:paraId="48B2FB79" w14:textId="77777777" w:rsidR="00A66EDD" w:rsidRDefault="00A66EDD" w:rsidP="000E75E3">
            <w:pPr>
              <w:pStyle w:val="TCTableBody"/>
            </w:pPr>
            <w:r>
              <w:t>Column 2</w:t>
            </w:r>
          </w:p>
        </w:tc>
        <w:tc>
          <w:tcPr>
            <w:tcW w:w="1283" w:type="dxa"/>
          </w:tcPr>
          <w:p w14:paraId="156632E4" w14:textId="77777777" w:rsidR="00A66EDD" w:rsidRDefault="00A66EDD" w:rsidP="000E75E3">
            <w:pPr>
              <w:pStyle w:val="TCTableBody"/>
            </w:pPr>
            <w:r>
              <w:t>Column 3</w:t>
            </w:r>
          </w:p>
        </w:tc>
        <w:tc>
          <w:tcPr>
            <w:tcW w:w="1283" w:type="dxa"/>
          </w:tcPr>
          <w:p w14:paraId="0CBB17D1" w14:textId="77777777" w:rsidR="00A66EDD" w:rsidRDefault="00A66EDD" w:rsidP="000E75E3">
            <w:pPr>
              <w:pStyle w:val="TCTableBody"/>
            </w:pPr>
            <w:r>
              <w:t>Column 4</w:t>
            </w:r>
          </w:p>
        </w:tc>
        <w:tc>
          <w:tcPr>
            <w:tcW w:w="1283" w:type="dxa"/>
          </w:tcPr>
          <w:p w14:paraId="008D6F3E" w14:textId="77777777" w:rsidR="00A66EDD" w:rsidRDefault="00A66EDD" w:rsidP="000E75E3">
            <w:pPr>
              <w:pStyle w:val="TCTableBody"/>
            </w:pPr>
            <w:r>
              <w:t>Column 5</w:t>
            </w:r>
          </w:p>
        </w:tc>
        <w:tc>
          <w:tcPr>
            <w:tcW w:w="1283" w:type="dxa"/>
          </w:tcPr>
          <w:p w14:paraId="4CF1477C" w14:textId="77777777" w:rsidR="00A66EDD" w:rsidRDefault="00A66EDD" w:rsidP="000E75E3">
            <w:pPr>
              <w:pStyle w:val="TCTableBody"/>
            </w:pPr>
            <w:r>
              <w:t>Column 6</w:t>
            </w:r>
          </w:p>
        </w:tc>
        <w:tc>
          <w:tcPr>
            <w:tcW w:w="1283" w:type="dxa"/>
          </w:tcPr>
          <w:p w14:paraId="5F502F19" w14:textId="77777777" w:rsidR="00A66EDD" w:rsidRDefault="00A66EDD" w:rsidP="000E75E3">
            <w:pPr>
              <w:pStyle w:val="TCTableBody"/>
            </w:pPr>
            <w:r>
              <w:t>Column 7</w:t>
            </w:r>
          </w:p>
        </w:tc>
        <w:tc>
          <w:tcPr>
            <w:tcW w:w="1283" w:type="dxa"/>
          </w:tcPr>
          <w:p w14:paraId="222BA93A" w14:textId="77777777" w:rsidR="00A66EDD" w:rsidRDefault="00A66EDD" w:rsidP="000E75E3">
            <w:pPr>
              <w:pStyle w:val="TCTableBody"/>
            </w:pPr>
            <w:r>
              <w:t>Column 8</w:t>
            </w:r>
          </w:p>
        </w:tc>
      </w:tr>
      <w:tr w:rsidR="00A66EDD" w14:paraId="51129752" w14:textId="77777777" w:rsidTr="00A66EDD">
        <w:tc>
          <w:tcPr>
            <w:tcW w:w="1283" w:type="dxa"/>
          </w:tcPr>
          <w:p w14:paraId="4738E11B" w14:textId="77777777" w:rsidR="00A66EDD" w:rsidRDefault="00A66EDD" w:rsidP="00A66EDD"/>
        </w:tc>
        <w:tc>
          <w:tcPr>
            <w:tcW w:w="1283" w:type="dxa"/>
          </w:tcPr>
          <w:p w14:paraId="6C20AFE9" w14:textId="77777777" w:rsidR="00A66EDD" w:rsidRDefault="00A66EDD" w:rsidP="00A66EDD"/>
        </w:tc>
        <w:tc>
          <w:tcPr>
            <w:tcW w:w="1283" w:type="dxa"/>
          </w:tcPr>
          <w:p w14:paraId="3D0962B9" w14:textId="77777777" w:rsidR="00A66EDD" w:rsidRDefault="00A66EDD" w:rsidP="00A66EDD"/>
        </w:tc>
        <w:tc>
          <w:tcPr>
            <w:tcW w:w="1283" w:type="dxa"/>
          </w:tcPr>
          <w:p w14:paraId="2C1D2E65" w14:textId="77777777" w:rsidR="00A66EDD" w:rsidRDefault="00A66EDD" w:rsidP="00A66EDD"/>
        </w:tc>
        <w:tc>
          <w:tcPr>
            <w:tcW w:w="1283" w:type="dxa"/>
          </w:tcPr>
          <w:p w14:paraId="7689B4B3" w14:textId="77777777" w:rsidR="00A66EDD" w:rsidRDefault="00A66EDD" w:rsidP="00A66EDD"/>
        </w:tc>
        <w:tc>
          <w:tcPr>
            <w:tcW w:w="1283" w:type="dxa"/>
          </w:tcPr>
          <w:p w14:paraId="1BE63955" w14:textId="77777777" w:rsidR="00A66EDD" w:rsidRDefault="00A66EDD" w:rsidP="00A66EDD"/>
        </w:tc>
        <w:tc>
          <w:tcPr>
            <w:tcW w:w="1283" w:type="dxa"/>
          </w:tcPr>
          <w:p w14:paraId="6A32208F" w14:textId="77777777" w:rsidR="00A66EDD" w:rsidRDefault="00A66EDD" w:rsidP="00A66EDD"/>
        </w:tc>
        <w:tc>
          <w:tcPr>
            <w:tcW w:w="1283" w:type="dxa"/>
          </w:tcPr>
          <w:p w14:paraId="2017EE02" w14:textId="77777777" w:rsidR="00A66EDD" w:rsidRDefault="00A66EDD" w:rsidP="00A66EDD"/>
        </w:tc>
      </w:tr>
    </w:tbl>
    <w:p w14:paraId="51440166" w14:textId="77777777" w:rsidR="00A66EDD" w:rsidRPr="00865479" w:rsidRDefault="00E75388" w:rsidP="00A66EDD">
      <w:pPr>
        <w:pBdr>
          <w:top w:val="single" w:sz="4" w:space="1" w:color="auto"/>
        </w:pBdr>
        <w:spacing w:before="120"/>
        <w:rPr>
          <w:rFonts w:ascii="Arno Pro" w:hAnsi="Arno Pro"/>
          <w:sz w:val="20"/>
        </w:rPr>
      </w:pPr>
      <w:r>
        <w:rPr>
          <w:rFonts w:ascii="Arno Pro" w:hAnsi="Arno Pro"/>
          <w:sz w:val="20"/>
        </w:rPr>
        <w:t>Authors</w:t>
      </w:r>
      <w:r w:rsidR="00A66EDD"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w:t>
      </w:r>
      <w:r w:rsidR="00D0596F">
        <w:rPr>
          <w:rFonts w:ascii="Arno Pro" w:hAnsi="Arno Pro"/>
          <w:sz w:val="20"/>
        </w:rPr>
        <w:t>Consult the journal’s Instructions for Authors for TOC graphic specifications</w:t>
      </w:r>
      <w:r w:rsidR="00A66EDD" w:rsidRPr="00865479">
        <w:rPr>
          <w:rFonts w:ascii="Arno Pro" w:hAnsi="Arno Pro"/>
          <w:sz w:val="20"/>
        </w:rPr>
        <w:t>.</w:t>
      </w:r>
    </w:p>
    <w:p w14:paraId="38F69360" w14:textId="77777777" w:rsidR="00A66EDD" w:rsidRPr="00C45E7B" w:rsidRDefault="00A66EDD" w:rsidP="00A66EDD">
      <w:pPr>
        <w:pBdr>
          <w:bottom w:val="single" w:sz="4" w:space="1" w:color="auto"/>
        </w:pBdr>
        <w:spacing w:after="240"/>
        <w:jc w:val="center"/>
        <w:rPr>
          <w:rFonts w:ascii="Arno Pro" w:hAnsi="Arno Pro"/>
        </w:rPr>
      </w:pPr>
      <w:r w:rsidRPr="00C45E7B">
        <w:rPr>
          <w:rFonts w:ascii="Arno Pro" w:hAnsi="Arno Pro"/>
        </w:rPr>
        <w:t>Insert Table of Contents artwork here</w:t>
      </w:r>
    </w:p>
    <w:sectPr w:rsidR="00A66EDD" w:rsidRPr="00C45E7B" w:rsidSect="00984F9E">
      <w:headerReference w:type="even" r:id="rId51"/>
      <w:footerReference w:type="even" r:id="rId52"/>
      <w:footerReference w:type="default" r:id="rId53"/>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0EB45" w14:textId="77777777" w:rsidR="00216E08" w:rsidRDefault="00216E08">
      <w:r>
        <w:separator/>
      </w:r>
    </w:p>
    <w:p w14:paraId="1BAE8B7D" w14:textId="77777777" w:rsidR="00216E08" w:rsidRDefault="00216E08"/>
  </w:endnote>
  <w:endnote w:type="continuationSeparator" w:id="0">
    <w:p w14:paraId="6DFF6A7A" w14:textId="77777777" w:rsidR="00216E08" w:rsidRDefault="00216E08">
      <w:r>
        <w:continuationSeparator/>
      </w:r>
    </w:p>
    <w:p w14:paraId="7AA4CF2A" w14:textId="77777777" w:rsidR="00216E08" w:rsidRDefault="00216E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 w:subsetted="1" w:fontKey="{8FA301F9-942E-4178-85BC-0078A87A8571}"/>
  </w:font>
  <w:font w:name="Myriad Pro Light">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embedRegular r:id="rId2" w:fontKey="{D01111B0-7B1D-4B4E-9FEE-3DCE5C932269}"/>
    <w:embedBold r:id="rId3" w:fontKey="{73966A3E-9E73-4B09-826E-EAA18EECE295}"/>
    <w:embedItalic r:id="rId4" w:fontKey="{DCE62D67-4A35-4B14-9381-6D81CE027DCF}"/>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ABE6" w14:textId="77777777" w:rsidR="004E35E0" w:rsidRDefault="004E35E0">
    <w:pPr>
      <w:framePr w:wrap="around" w:vAnchor="text" w:hAnchor="margin" w:xAlign="right" w:y="1"/>
      <w:rPr>
        <w:rStyle w:val="PageNumber"/>
      </w:rPr>
    </w:pPr>
    <w:r>
      <w:rPr>
        <w:rStyle w:val="PageNumber"/>
      </w:rPr>
      <w:t xml:space="preserve">PAGE  </w:t>
    </w:r>
    <w:r>
      <w:rPr>
        <w:rStyle w:val="PageNumber"/>
        <w:noProof/>
      </w:rPr>
      <w:t>2</w:t>
    </w:r>
  </w:p>
  <w:p w14:paraId="0BED6070" w14:textId="77777777" w:rsidR="004E35E0" w:rsidRDefault="004E35E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4277" w14:textId="77777777" w:rsidR="004E35E0" w:rsidRDefault="004E35E0">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3136"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58EB013" w14:textId="77777777" w:rsidR="004E35E0" w:rsidRDefault="004E35E0">
    <w:pPr>
      <w:pStyle w:val="Footer"/>
      <w:ind w:right="360"/>
    </w:pPr>
  </w:p>
  <w:p w14:paraId="4E057901" w14:textId="77777777" w:rsidR="004E35E0" w:rsidRDefault="004E35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534F4"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5276D">
      <w:rPr>
        <w:rStyle w:val="PageNumber"/>
        <w:noProof/>
      </w:rPr>
      <w:t>5</w:t>
    </w:r>
    <w:r>
      <w:rPr>
        <w:rStyle w:val="PageNumber"/>
      </w:rPr>
      <w:fldChar w:fldCharType="end"/>
    </w:r>
  </w:p>
  <w:p w14:paraId="20FD585F" w14:textId="77777777" w:rsidR="004E35E0" w:rsidRDefault="004E35E0">
    <w:pPr>
      <w:pStyle w:val="Footer"/>
      <w:ind w:right="360"/>
    </w:pPr>
  </w:p>
  <w:p w14:paraId="3234055C" w14:textId="77777777" w:rsidR="004E35E0" w:rsidRDefault="004E35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ECC8A" w14:textId="77777777" w:rsidR="00216E08" w:rsidRDefault="00216E08">
      <w:r>
        <w:separator/>
      </w:r>
    </w:p>
    <w:p w14:paraId="2B29C923" w14:textId="77777777" w:rsidR="00216E08" w:rsidRDefault="00216E08"/>
  </w:footnote>
  <w:footnote w:type="continuationSeparator" w:id="0">
    <w:p w14:paraId="53CC2A04" w14:textId="77777777" w:rsidR="00216E08" w:rsidRDefault="00216E08">
      <w:r>
        <w:continuationSeparator/>
      </w:r>
    </w:p>
    <w:p w14:paraId="5A74C613" w14:textId="77777777" w:rsidR="00216E08" w:rsidRDefault="00216E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28290" w14:textId="77777777" w:rsidR="004E35E0" w:rsidRDefault="004E35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6" w15:restartNumberingAfterBreak="0">
    <w:nsid w:val="449B3CD3"/>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7" w15:restartNumberingAfterBreak="0">
    <w:nsid w:val="4BB17FAA"/>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num w:numId="1">
    <w:abstractNumId w:val="4"/>
  </w:num>
  <w:num w:numId="2">
    <w:abstractNumId w:val="2"/>
  </w:num>
  <w:num w:numId="3">
    <w:abstractNumId w:val="5"/>
  </w:num>
  <w:num w:numId="4">
    <w:abstractNumId w:val="3"/>
  </w:num>
  <w:num w:numId="5">
    <w:abstractNumId w:val="1"/>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nl-NL" w:vendorID="64" w:dllVersion="0" w:nlCheck="1" w:checkStyle="0"/>
  <w:activeWritingStyle w:appName="MSWord" w:lang="en-GB" w:vendorID="64" w:dllVersion="0" w:nlCheck="1" w:checkStyle="0"/>
  <w:activeWritingStyle w:appName="MSWord" w:lang="en-NL"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8F5"/>
    <w:rsid w:val="0000685E"/>
    <w:rsid w:val="000201D0"/>
    <w:rsid w:val="0003046A"/>
    <w:rsid w:val="000A65BB"/>
    <w:rsid w:val="000C58F5"/>
    <w:rsid w:val="000D2D84"/>
    <w:rsid w:val="000E75E3"/>
    <w:rsid w:val="000F2AA0"/>
    <w:rsid w:val="00101D1F"/>
    <w:rsid w:val="001267F2"/>
    <w:rsid w:val="001379DD"/>
    <w:rsid w:val="00141659"/>
    <w:rsid w:val="0015109A"/>
    <w:rsid w:val="00157E12"/>
    <w:rsid w:val="0016074D"/>
    <w:rsid w:val="00185B9C"/>
    <w:rsid w:val="00186D63"/>
    <w:rsid w:val="001E02A9"/>
    <w:rsid w:val="001E451C"/>
    <w:rsid w:val="0020288D"/>
    <w:rsid w:val="002031A2"/>
    <w:rsid w:val="00216E08"/>
    <w:rsid w:val="00231322"/>
    <w:rsid w:val="00236C32"/>
    <w:rsid w:val="002408E5"/>
    <w:rsid w:val="0024409A"/>
    <w:rsid w:val="002729FB"/>
    <w:rsid w:val="00282C6F"/>
    <w:rsid w:val="00285874"/>
    <w:rsid w:val="002A7098"/>
    <w:rsid w:val="002A7D96"/>
    <w:rsid w:val="002C3431"/>
    <w:rsid w:val="002D5DF0"/>
    <w:rsid w:val="002F076F"/>
    <w:rsid w:val="0030493C"/>
    <w:rsid w:val="00310911"/>
    <w:rsid w:val="00334E27"/>
    <w:rsid w:val="003449F8"/>
    <w:rsid w:val="0035002E"/>
    <w:rsid w:val="003547B0"/>
    <w:rsid w:val="00357396"/>
    <w:rsid w:val="003679A1"/>
    <w:rsid w:val="003A0F5F"/>
    <w:rsid w:val="003B4AF3"/>
    <w:rsid w:val="003C2BE3"/>
    <w:rsid w:val="003C6081"/>
    <w:rsid w:val="003E5207"/>
    <w:rsid w:val="003E60D9"/>
    <w:rsid w:val="003F4B14"/>
    <w:rsid w:val="00403BB4"/>
    <w:rsid w:val="0041079D"/>
    <w:rsid w:val="00414F13"/>
    <w:rsid w:val="0042106F"/>
    <w:rsid w:val="00422950"/>
    <w:rsid w:val="00425020"/>
    <w:rsid w:val="00427112"/>
    <w:rsid w:val="00430840"/>
    <w:rsid w:val="004564CF"/>
    <w:rsid w:val="004626BB"/>
    <w:rsid w:val="004730DF"/>
    <w:rsid w:val="0049449E"/>
    <w:rsid w:val="00496B72"/>
    <w:rsid w:val="004A742B"/>
    <w:rsid w:val="004B5D5E"/>
    <w:rsid w:val="004C514A"/>
    <w:rsid w:val="004E35E0"/>
    <w:rsid w:val="00517ACD"/>
    <w:rsid w:val="0052104A"/>
    <w:rsid w:val="005327A4"/>
    <w:rsid w:val="005329C7"/>
    <w:rsid w:val="00540044"/>
    <w:rsid w:val="00540F82"/>
    <w:rsid w:val="0054359A"/>
    <w:rsid w:val="00551789"/>
    <w:rsid w:val="00552A07"/>
    <w:rsid w:val="005754B8"/>
    <w:rsid w:val="00575965"/>
    <w:rsid w:val="005774F1"/>
    <w:rsid w:val="0058053F"/>
    <w:rsid w:val="00591A57"/>
    <w:rsid w:val="0059535F"/>
    <w:rsid w:val="005963AA"/>
    <w:rsid w:val="005A037C"/>
    <w:rsid w:val="005A1E30"/>
    <w:rsid w:val="005B57D6"/>
    <w:rsid w:val="005D0C10"/>
    <w:rsid w:val="005D2065"/>
    <w:rsid w:val="005E3DF4"/>
    <w:rsid w:val="005F5C5C"/>
    <w:rsid w:val="00604751"/>
    <w:rsid w:val="00604E00"/>
    <w:rsid w:val="00604F23"/>
    <w:rsid w:val="00610249"/>
    <w:rsid w:val="00614F2E"/>
    <w:rsid w:val="00616D68"/>
    <w:rsid w:val="00622C85"/>
    <w:rsid w:val="00624C1F"/>
    <w:rsid w:val="006267C5"/>
    <w:rsid w:val="00631B3F"/>
    <w:rsid w:val="00631E32"/>
    <w:rsid w:val="0064353C"/>
    <w:rsid w:val="0065276D"/>
    <w:rsid w:val="006532A9"/>
    <w:rsid w:val="006578AC"/>
    <w:rsid w:val="00671484"/>
    <w:rsid w:val="00683910"/>
    <w:rsid w:val="00685B52"/>
    <w:rsid w:val="006B2581"/>
    <w:rsid w:val="006C4F62"/>
    <w:rsid w:val="006E6BC5"/>
    <w:rsid w:val="006F268D"/>
    <w:rsid w:val="00700250"/>
    <w:rsid w:val="007009DA"/>
    <w:rsid w:val="0071182A"/>
    <w:rsid w:val="007130C0"/>
    <w:rsid w:val="007179F0"/>
    <w:rsid w:val="00722AA1"/>
    <w:rsid w:val="00723F36"/>
    <w:rsid w:val="00725E67"/>
    <w:rsid w:val="007331FF"/>
    <w:rsid w:val="007629D3"/>
    <w:rsid w:val="00781DB8"/>
    <w:rsid w:val="00792133"/>
    <w:rsid w:val="00795991"/>
    <w:rsid w:val="007C1383"/>
    <w:rsid w:val="007E19EA"/>
    <w:rsid w:val="007E3798"/>
    <w:rsid w:val="007E50D2"/>
    <w:rsid w:val="007F3FDD"/>
    <w:rsid w:val="007F6792"/>
    <w:rsid w:val="00803489"/>
    <w:rsid w:val="00825D70"/>
    <w:rsid w:val="008348A2"/>
    <w:rsid w:val="008351AF"/>
    <w:rsid w:val="00835CBD"/>
    <w:rsid w:val="00861B71"/>
    <w:rsid w:val="00865479"/>
    <w:rsid w:val="008655C0"/>
    <w:rsid w:val="00893F61"/>
    <w:rsid w:val="008A28A0"/>
    <w:rsid w:val="008B3498"/>
    <w:rsid w:val="008D045D"/>
    <w:rsid w:val="008D2DFE"/>
    <w:rsid w:val="008D3D15"/>
    <w:rsid w:val="008D567C"/>
    <w:rsid w:val="008F3D03"/>
    <w:rsid w:val="0092037A"/>
    <w:rsid w:val="009246AD"/>
    <w:rsid w:val="00927CDC"/>
    <w:rsid w:val="00944996"/>
    <w:rsid w:val="00957C0B"/>
    <w:rsid w:val="00967927"/>
    <w:rsid w:val="00974EE3"/>
    <w:rsid w:val="00984F9E"/>
    <w:rsid w:val="009A2BBF"/>
    <w:rsid w:val="009F4D0F"/>
    <w:rsid w:val="009F69D9"/>
    <w:rsid w:val="00A02D62"/>
    <w:rsid w:val="00A201AD"/>
    <w:rsid w:val="00A269C9"/>
    <w:rsid w:val="00A444E1"/>
    <w:rsid w:val="00A460B5"/>
    <w:rsid w:val="00A46C91"/>
    <w:rsid w:val="00A66999"/>
    <w:rsid w:val="00A66EDD"/>
    <w:rsid w:val="00A71C00"/>
    <w:rsid w:val="00AB26B0"/>
    <w:rsid w:val="00AC1839"/>
    <w:rsid w:val="00AC43B1"/>
    <w:rsid w:val="00AC5F97"/>
    <w:rsid w:val="00AC6438"/>
    <w:rsid w:val="00AE4B97"/>
    <w:rsid w:val="00AF1765"/>
    <w:rsid w:val="00AF2AD1"/>
    <w:rsid w:val="00B40A5A"/>
    <w:rsid w:val="00B42C29"/>
    <w:rsid w:val="00B45B32"/>
    <w:rsid w:val="00B563D9"/>
    <w:rsid w:val="00B65A79"/>
    <w:rsid w:val="00B71491"/>
    <w:rsid w:val="00B7618D"/>
    <w:rsid w:val="00B837CB"/>
    <w:rsid w:val="00B86854"/>
    <w:rsid w:val="00B875D7"/>
    <w:rsid w:val="00B9216C"/>
    <w:rsid w:val="00B931CA"/>
    <w:rsid w:val="00B93387"/>
    <w:rsid w:val="00B97259"/>
    <w:rsid w:val="00BB1134"/>
    <w:rsid w:val="00BC261E"/>
    <w:rsid w:val="00BC3E2A"/>
    <w:rsid w:val="00BD0668"/>
    <w:rsid w:val="00BD5122"/>
    <w:rsid w:val="00BD5B21"/>
    <w:rsid w:val="00BE533F"/>
    <w:rsid w:val="00BF24D5"/>
    <w:rsid w:val="00C03386"/>
    <w:rsid w:val="00C06CFC"/>
    <w:rsid w:val="00C17F3C"/>
    <w:rsid w:val="00C30403"/>
    <w:rsid w:val="00C45E7B"/>
    <w:rsid w:val="00C6697F"/>
    <w:rsid w:val="00C72D78"/>
    <w:rsid w:val="00C77856"/>
    <w:rsid w:val="00C9140C"/>
    <w:rsid w:val="00CA15CA"/>
    <w:rsid w:val="00CE1C3F"/>
    <w:rsid w:val="00D02091"/>
    <w:rsid w:val="00D0596F"/>
    <w:rsid w:val="00D13B1B"/>
    <w:rsid w:val="00D225B7"/>
    <w:rsid w:val="00D44927"/>
    <w:rsid w:val="00D56E62"/>
    <w:rsid w:val="00D61DBF"/>
    <w:rsid w:val="00D6638F"/>
    <w:rsid w:val="00D66756"/>
    <w:rsid w:val="00D86677"/>
    <w:rsid w:val="00D928D2"/>
    <w:rsid w:val="00DB6039"/>
    <w:rsid w:val="00DC05F9"/>
    <w:rsid w:val="00DC30EA"/>
    <w:rsid w:val="00DD1EEC"/>
    <w:rsid w:val="00DD29EF"/>
    <w:rsid w:val="00DE78D2"/>
    <w:rsid w:val="00DF59F4"/>
    <w:rsid w:val="00DF683D"/>
    <w:rsid w:val="00E074F2"/>
    <w:rsid w:val="00E2340D"/>
    <w:rsid w:val="00E2715D"/>
    <w:rsid w:val="00E32A18"/>
    <w:rsid w:val="00E46BD3"/>
    <w:rsid w:val="00E6319F"/>
    <w:rsid w:val="00E65825"/>
    <w:rsid w:val="00E73559"/>
    <w:rsid w:val="00E75388"/>
    <w:rsid w:val="00E81250"/>
    <w:rsid w:val="00E84CB9"/>
    <w:rsid w:val="00E87537"/>
    <w:rsid w:val="00E96302"/>
    <w:rsid w:val="00EA282F"/>
    <w:rsid w:val="00EB5412"/>
    <w:rsid w:val="00EE4A7A"/>
    <w:rsid w:val="00F05BCF"/>
    <w:rsid w:val="00F103D7"/>
    <w:rsid w:val="00F10E56"/>
    <w:rsid w:val="00F33580"/>
    <w:rsid w:val="00F5421E"/>
    <w:rsid w:val="00F767E5"/>
    <w:rsid w:val="00F8537A"/>
    <w:rsid w:val="00F93C19"/>
    <w:rsid w:val="00F97782"/>
    <w:rsid w:val="00FC4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7547E5"/>
  <w15:docId w15:val="{1B887A81-4E7F-48E6-A690-84ECFE6E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7537"/>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75E3"/>
    <w:pPr>
      <w:spacing w:after="60"/>
      <w:ind w:firstLine="180"/>
    </w:pPr>
    <w:rPr>
      <w:rFonts w:ascii="Arno Pro" w:hAnsi="Arno Pro"/>
      <w:kern w:val="21"/>
      <w:sz w:val="19"/>
    </w:rPr>
  </w:style>
  <w:style w:type="paragraph" w:customStyle="1" w:styleId="BATitle">
    <w:name w:val="BA_Title"/>
    <w:basedOn w:val="Normal"/>
    <w:next w:val="BBAuthorName"/>
    <w:autoRedefine/>
    <w:rsid w:val="00685B5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SectionContent">
    <w:name w:val="Section_Content"/>
    <w:basedOn w:val="Normal"/>
    <w:next w:val="Normal"/>
    <w:autoRedefine/>
    <w:rsid w:val="00E6319F"/>
    <w:pPr>
      <w:spacing w:after="0"/>
    </w:pPr>
    <w:rPr>
      <w:rFonts w:ascii="Arno Pro" w:hAnsi="Arno Pro"/>
      <w:kern w:val="20"/>
      <w:sz w:val="18"/>
    </w:rPr>
  </w:style>
  <w:style w:type="paragraph" w:customStyle="1" w:styleId="TESectionHeading">
    <w:name w:val="TE_Section_Heading"/>
    <w:basedOn w:val="TESupportingInfoTitle"/>
    <w:qFormat/>
    <w:rsid w:val="00E87537"/>
  </w:style>
  <w:style w:type="character" w:styleId="UnresolvedMention">
    <w:name w:val="Unresolved Mention"/>
    <w:basedOn w:val="DefaultParagraphFont"/>
    <w:uiPriority w:val="99"/>
    <w:semiHidden/>
    <w:unhideWhenUsed/>
    <w:rsid w:val="000C58F5"/>
    <w:rPr>
      <w:color w:val="605E5C"/>
      <w:shd w:val="clear" w:color="auto" w:fill="E1DFDD"/>
    </w:rPr>
  </w:style>
  <w:style w:type="character" w:styleId="CommentReference">
    <w:name w:val="annotation reference"/>
    <w:basedOn w:val="DefaultParagraphFont"/>
    <w:semiHidden/>
    <w:unhideWhenUsed/>
    <w:rsid w:val="0016074D"/>
    <w:rPr>
      <w:sz w:val="16"/>
      <w:szCs w:val="16"/>
    </w:rPr>
  </w:style>
  <w:style w:type="paragraph" w:styleId="CommentText">
    <w:name w:val="annotation text"/>
    <w:basedOn w:val="Normal"/>
    <w:link w:val="CommentTextChar"/>
    <w:semiHidden/>
    <w:unhideWhenUsed/>
    <w:rsid w:val="0016074D"/>
    <w:rPr>
      <w:sz w:val="20"/>
    </w:rPr>
  </w:style>
  <w:style w:type="character" w:customStyle="1" w:styleId="CommentTextChar">
    <w:name w:val="Comment Text Char"/>
    <w:basedOn w:val="DefaultParagraphFont"/>
    <w:link w:val="CommentText"/>
    <w:semiHidden/>
    <w:rsid w:val="0016074D"/>
    <w:rPr>
      <w:rFonts w:ascii="Times" w:hAnsi="Times"/>
    </w:rPr>
  </w:style>
  <w:style w:type="paragraph" w:styleId="CommentSubject">
    <w:name w:val="annotation subject"/>
    <w:basedOn w:val="CommentText"/>
    <w:next w:val="CommentText"/>
    <w:link w:val="CommentSubjectChar"/>
    <w:semiHidden/>
    <w:unhideWhenUsed/>
    <w:rsid w:val="0016074D"/>
    <w:rPr>
      <w:b/>
      <w:bCs/>
    </w:rPr>
  </w:style>
  <w:style w:type="character" w:customStyle="1" w:styleId="CommentSubjectChar">
    <w:name w:val="Comment Subject Char"/>
    <w:basedOn w:val="CommentTextChar"/>
    <w:link w:val="CommentSubject"/>
    <w:semiHidden/>
    <w:rsid w:val="0016074D"/>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yperlink" Target="https://doi.org/10.1039/B611921M" TargetMode="External"/><Relationship Id="rId39" Type="http://schemas.openxmlformats.org/officeDocument/2006/relationships/hyperlink" Target="https://doi.org/10.1021/ac202124t" TargetMode="External"/><Relationship Id="rId21" Type="http://schemas.openxmlformats.org/officeDocument/2006/relationships/hyperlink" Target="https://doi.org/10.1038/nrg1272" TargetMode="External"/><Relationship Id="rId34" Type="http://schemas.openxmlformats.org/officeDocument/2006/relationships/hyperlink" Target="https://doi.org/10.1511/2007.65.249" TargetMode="External"/><Relationship Id="rId42" Type="http://schemas.openxmlformats.org/officeDocument/2006/relationships/hyperlink" Target="https://doi.org/10.1038/nprot.2014.025" TargetMode="External"/><Relationship Id="rId47" Type="http://schemas.openxmlformats.org/officeDocument/2006/relationships/hyperlink" Target="https://doi.org/10.1007/s11222-016-9696-4" TargetMode="External"/><Relationship Id="rId50" Type="http://schemas.openxmlformats.org/officeDocument/2006/relationships/hyperlink" Target="http://pubs.acs.org/page/4authors/index.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3762/bjoc.13.147" TargetMode="External"/><Relationship Id="rId11" Type="http://schemas.openxmlformats.org/officeDocument/2006/relationships/image" Target="media/image2.svg"/><Relationship Id="rId24" Type="http://schemas.openxmlformats.org/officeDocument/2006/relationships/hyperlink" Target="https://doi.org/10.1038/nrm2698" TargetMode="External"/><Relationship Id="rId32" Type="http://schemas.openxmlformats.org/officeDocument/2006/relationships/hyperlink" Target="https://doi.org/10.1186/s12918-017-0428-y" TargetMode="External"/><Relationship Id="rId37" Type="http://schemas.openxmlformats.org/officeDocument/2006/relationships/hyperlink" Target="https://doi.org/10.1146/annurev-soc-073018-022457" TargetMode="External"/><Relationship Id="rId40" Type="http://schemas.openxmlformats.org/officeDocument/2006/relationships/hyperlink" Target="https://doi.org/10.1038/s43586-020-00001-2" TargetMode="External"/><Relationship Id="rId45" Type="http://schemas.openxmlformats.org/officeDocument/2006/relationships/hyperlink" Target="https://doi.org/10.7717/peerj-cs.55"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hyperlink" Target="https://doi.org/10.1002/chem.201904725" TargetMode="External"/><Relationship Id="rId44" Type="http://schemas.openxmlformats.org/officeDocument/2006/relationships/hyperlink" Target="https://doi.org/10.1038/s41598-017-17072-z"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doi.org/10.1038/nrm1838" TargetMode="External"/><Relationship Id="rId27" Type="http://schemas.openxmlformats.org/officeDocument/2006/relationships/hyperlink" Target="https://doi.org/10.1039/C5CS00361J" TargetMode="External"/><Relationship Id="rId30" Type="http://schemas.openxmlformats.org/officeDocument/2006/relationships/hyperlink" Target="https://doi.org/10.1038/nchem.2142" TargetMode="External"/><Relationship Id="rId35" Type="http://schemas.openxmlformats.org/officeDocument/2006/relationships/hyperlink" Target="https://doi.org/10.1103/RevModPhys.83.943" TargetMode="External"/><Relationship Id="rId43" Type="http://schemas.openxmlformats.org/officeDocument/2006/relationships/hyperlink" Target="https://doi.org/10.1093/bioinformatics/btn103" TargetMode="External"/><Relationship Id="rId48" Type="http://schemas.openxmlformats.org/officeDocument/2006/relationships/hyperlink" Target="https://doi.org/10.1098/rsif.2017.0332" TargetMode="Externa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doi.org/10.1038/nrm2530" TargetMode="External"/><Relationship Id="rId33" Type="http://schemas.openxmlformats.org/officeDocument/2006/relationships/hyperlink" Target="https://doi.org/10.1371/journal.pcbi.1000696" TargetMode="External"/><Relationship Id="rId38" Type="http://schemas.openxmlformats.org/officeDocument/2006/relationships/hyperlink" Target="https://doi.org/10.1371/journal.pcbi.1007424" TargetMode="External"/><Relationship Id="rId46" Type="http://schemas.openxmlformats.org/officeDocument/2006/relationships/hyperlink" Target="http://arxiv.org/abs/1111.4246" TargetMode="External"/><Relationship Id="rId20" Type="http://schemas.openxmlformats.org/officeDocument/2006/relationships/hyperlink" Target="mailto:w.huck@science.ru.nl" TargetMode="External"/><Relationship Id="rId41" Type="http://schemas.openxmlformats.org/officeDocument/2006/relationships/hyperlink" Target="https://doi.org/10.1080/10705511.2016.1186549"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doi.org/10.1016/j.physrep.2005.10.009" TargetMode="External"/><Relationship Id="rId28" Type="http://schemas.openxmlformats.org/officeDocument/2006/relationships/hyperlink" Target="https://doi.org/10.1039/C7CS00117G" TargetMode="External"/><Relationship Id="rId36" Type="http://schemas.openxmlformats.org/officeDocument/2006/relationships/hyperlink" Target="https://doi.org/10.1002/sim.2672" TargetMode="External"/><Relationship Id="rId49" Type="http://schemas.openxmlformats.org/officeDocument/2006/relationships/hyperlink" Target="https://doi.org/10.1007/s13253-020-00405-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hieu\Documents\Custom%20Office%20Templates\acs_template_msw2010_ac_p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8ADE07-B8C1-4A9A-A0F8-8C533B484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acs_template_msw2010_ac_pc.dotx</Template>
  <TotalTime>160</TotalTime>
  <Pages>10</Pages>
  <Words>6997</Words>
  <Characters>39886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46790</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Mathieu Baltussen</dc:creator>
  <cp:keywords/>
  <cp:lastModifiedBy>Mathieu Baltussen</cp:lastModifiedBy>
  <cp:revision>8</cp:revision>
  <cp:lastPrinted>2011-04-15T21:20:00Z</cp:lastPrinted>
  <dcterms:created xsi:type="dcterms:W3CDTF">2021-12-16T14:16:00Z</dcterms:created>
  <dcterms:modified xsi:type="dcterms:W3CDTF">2021-12-16T16:59:00Z</dcterms:modified>
</cp:coreProperties>
</file>